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D3" w:rsidRPr="00F5545F" w:rsidRDefault="00CC1062" w:rsidP="005167A5">
      <w:pPr>
        <w:pStyle w:val="ContactInfo"/>
        <w:spacing w:before="0"/>
        <w:jc w:val="left"/>
        <w:rPr>
          <w:rFonts w:asciiTheme="majorHAnsi" w:hAnsiTheme="majorHAnsi" w:cstheme="majorHAnsi"/>
          <w:b/>
          <w:color w:val="auto"/>
          <w:sz w:val="24"/>
          <w:szCs w:val="24"/>
          <w:lang w:val="fr-FR"/>
        </w:rPr>
      </w:pPr>
      <w:r w:rsidRPr="00F5545F">
        <w:rPr>
          <w:b/>
          <w:bCs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2809875</wp:posOffset>
            </wp:positionH>
            <wp:positionV relativeFrom="paragraph">
              <wp:posOffset>0</wp:posOffset>
            </wp:positionV>
            <wp:extent cx="2145440" cy="800100"/>
            <wp:effectExtent l="0" t="0" r="7620" b="0"/>
            <wp:wrapNone/>
            <wp:docPr id="1" name="Image 1" descr="http://www.mecavenir.com/uploads/Image/supii/eic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cavenir.com/uploads/Image/supii/eicn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545F">
        <w:rPr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5028565</wp:posOffset>
            </wp:positionH>
            <wp:positionV relativeFrom="paragraph">
              <wp:posOffset>0</wp:posOffset>
            </wp:positionV>
            <wp:extent cx="1647825" cy="790575"/>
            <wp:effectExtent l="0" t="0" r="9525" b="9525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7" t="37603" r="35041" b="34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2C21" w:rsidRPr="00B12C21">
        <w:rPr>
          <w:rFonts w:asciiTheme="majorHAnsi" w:hAnsiTheme="majorHAnsi" w:cstheme="majorHAnsi"/>
          <w:b/>
          <w:color w:val="auto"/>
          <w:sz w:val="24"/>
          <w:szCs w:val="24"/>
          <w:lang w:val="fr-FR"/>
        </w:rPr>
        <w:t>Chakib Sid-Ali</w:t>
      </w:r>
      <w:r w:rsidR="00B12C21">
        <w:rPr>
          <w:rFonts w:asciiTheme="majorHAnsi" w:hAnsiTheme="majorHAnsi" w:cstheme="majorHAnsi"/>
          <w:b/>
          <w:color w:val="auto"/>
          <w:sz w:val="24"/>
          <w:szCs w:val="24"/>
          <w:lang w:val="fr-FR"/>
        </w:rPr>
        <w:t xml:space="preserve"> MOUMENE</w:t>
      </w:r>
    </w:p>
    <w:p w:rsidR="009E31E8" w:rsidRDefault="00B12C21" w:rsidP="005167A5">
      <w:pPr>
        <w:pStyle w:val="ContactInfo"/>
        <w:spacing w:before="0"/>
        <w:jc w:val="left"/>
        <w:rPr>
          <w:rFonts w:asciiTheme="majorHAnsi" w:hAnsiTheme="majorHAnsi" w:cstheme="majorHAnsi"/>
          <w:color w:val="auto"/>
          <w:sz w:val="22"/>
          <w:szCs w:val="22"/>
          <w:lang w:val="fr-FR"/>
        </w:rPr>
      </w:pPr>
      <w:r>
        <w:rPr>
          <w:rFonts w:asciiTheme="majorHAnsi" w:hAnsiTheme="majorHAnsi" w:cstheme="majorHAnsi"/>
          <w:color w:val="auto"/>
          <w:sz w:val="22"/>
          <w:szCs w:val="22"/>
          <w:lang w:val="fr-FR"/>
        </w:rPr>
        <w:t>24</w:t>
      </w:r>
      <w:r w:rsidR="009E31E8">
        <w:rPr>
          <w:rFonts w:asciiTheme="majorHAnsi" w:hAnsiTheme="majorHAnsi" w:cstheme="majorHAnsi"/>
          <w:color w:val="auto"/>
          <w:sz w:val="22"/>
          <w:szCs w:val="22"/>
          <w:lang w:val="fr-FR"/>
        </w:rPr>
        <w:t xml:space="preserve"> ans – Permis B</w:t>
      </w:r>
      <w:r>
        <w:rPr>
          <w:rFonts w:asciiTheme="majorHAnsi" w:hAnsiTheme="majorHAnsi" w:cstheme="majorHAnsi"/>
          <w:color w:val="auto"/>
          <w:sz w:val="22"/>
          <w:szCs w:val="22"/>
          <w:lang w:val="fr-FR"/>
        </w:rPr>
        <w:t xml:space="preserve"> en cours</w:t>
      </w:r>
    </w:p>
    <w:p w:rsidR="000D59F8" w:rsidRDefault="00B12C21" w:rsidP="005167A5">
      <w:pPr>
        <w:pStyle w:val="ContactInfo"/>
        <w:spacing w:before="0"/>
        <w:jc w:val="left"/>
        <w:rPr>
          <w:rFonts w:asciiTheme="majorHAnsi" w:hAnsiTheme="majorHAnsi" w:cstheme="majorHAnsi"/>
          <w:b/>
          <w:color w:val="auto"/>
          <w:sz w:val="22"/>
          <w:szCs w:val="22"/>
          <w:lang w:val="fr-FR"/>
        </w:rPr>
      </w:pPr>
      <w:r>
        <w:rPr>
          <w:rFonts w:asciiTheme="majorHAnsi" w:hAnsiTheme="majorHAnsi" w:cstheme="majorHAnsi"/>
          <w:color w:val="auto"/>
          <w:sz w:val="22"/>
          <w:szCs w:val="22"/>
          <w:lang w:val="fr-FR"/>
        </w:rPr>
        <w:t>11 Rue Blaise Pascal</w:t>
      </w:r>
    </w:p>
    <w:p w:rsidR="00DC2506" w:rsidRPr="00DC2506" w:rsidRDefault="00B12C21" w:rsidP="005167A5">
      <w:pPr>
        <w:pStyle w:val="ContactInfo"/>
        <w:spacing w:before="0"/>
        <w:jc w:val="left"/>
        <w:rPr>
          <w:rFonts w:asciiTheme="majorHAnsi" w:hAnsiTheme="majorHAnsi" w:cstheme="majorHAnsi"/>
          <w:color w:val="auto"/>
          <w:sz w:val="22"/>
          <w:szCs w:val="22"/>
          <w:lang w:val="fr-FR"/>
        </w:rPr>
      </w:pPr>
      <w:r>
        <w:rPr>
          <w:rFonts w:asciiTheme="majorHAnsi" w:hAnsiTheme="majorHAnsi" w:cstheme="majorHAnsi"/>
          <w:color w:val="auto"/>
          <w:sz w:val="22"/>
          <w:szCs w:val="22"/>
          <w:lang w:val="fr-FR"/>
        </w:rPr>
        <w:t>Mantes la jolie 78200</w:t>
      </w:r>
    </w:p>
    <w:p w:rsidR="00905176" w:rsidRDefault="00905176" w:rsidP="001E7AD3">
      <w:pPr>
        <w:pStyle w:val="ContactInfo"/>
        <w:spacing w:before="0"/>
        <w:jc w:val="left"/>
        <w:rPr>
          <w:rFonts w:asciiTheme="majorHAnsi" w:hAnsiTheme="majorHAnsi" w:cstheme="majorHAnsi"/>
          <w:b/>
          <w:color w:val="auto"/>
          <w:sz w:val="22"/>
          <w:szCs w:val="22"/>
          <w:lang w:val="fr-FR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  <w:lang w:val="fr-FR"/>
        </w:rPr>
        <w:t>06 72 78 17 24</w:t>
      </w:r>
      <w:r w:rsidR="001E7AD3">
        <w:rPr>
          <w:rFonts w:asciiTheme="majorHAnsi" w:hAnsiTheme="majorHAnsi" w:cstheme="majorHAnsi"/>
          <w:b/>
          <w:color w:val="auto"/>
          <w:sz w:val="22"/>
          <w:szCs w:val="22"/>
          <w:lang w:val="fr-FR"/>
        </w:rPr>
        <w:t xml:space="preserve"> </w:t>
      </w:r>
      <w:r>
        <w:rPr>
          <w:rFonts w:asciiTheme="majorHAnsi" w:hAnsiTheme="majorHAnsi" w:cstheme="majorHAnsi"/>
          <w:b/>
          <w:color w:val="auto"/>
          <w:sz w:val="22"/>
          <w:szCs w:val="22"/>
          <w:lang w:val="fr-FR"/>
        </w:rPr>
        <w:t>–</w:t>
      </w:r>
      <w:r w:rsidR="001E7AD3">
        <w:rPr>
          <w:rFonts w:asciiTheme="majorHAnsi" w:hAnsiTheme="majorHAnsi" w:cstheme="majorHAnsi"/>
          <w:b/>
          <w:color w:val="auto"/>
          <w:sz w:val="22"/>
          <w:szCs w:val="22"/>
          <w:lang w:val="fr-FR"/>
        </w:rPr>
        <w:t xml:space="preserve"> </w:t>
      </w:r>
      <w:hyperlink r:id="rId10" w:history="1">
        <w:r w:rsidRPr="00905176">
          <w:rPr>
            <w:rStyle w:val="Lienhypertexte"/>
            <w:rFonts w:asciiTheme="majorHAnsi" w:hAnsiTheme="majorHAnsi" w:cstheme="majorHAnsi"/>
            <w:b/>
            <w:sz w:val="22"/>
            <w:szCs w:val="22"/>
            <w:lang w:val="fr-FR"/>
          </w:rPr>
          <w:t>moumene.c@gmail.com</w:t>
        </w:r>
      </w:hyperlink>
    </w:p>
    <w:p w:rsidR="00C47ACB" w:rsidRDefault="00DC4672" w:rsidP="001E7AD3">
      <w:pPr>
        <w:pStyle w:val="ContactInfo"/>
        <w:spacing w:before="0"/>
        <w:jc w:val="left"/>
        <w:rPr>
          <w:rFonts w:asciiTheme="majorHAnsi" w:hAnsiTheme="majorHAnsi" w:cstheme="majorHAnsi"/>
          <w:b/>
          <w:color w:val="auto"/>
          <w:sz w:val="22"/>
          <w:szCs w:val="22"/>
          <w:lang w:val="fr-FR"/>
        </w:rPr>
      </w:pPr>
      <w:hyperlink r:id="rId11" w:history="1">
        <w:proofErr w:type="spellStart"/>
        <w:r w:rsidR="00C47ACB" w:rsidRPr="00C47ACB">
          <w:rPr>
            <w:rStyle w:val="Lienhypertexte"/>
            <w:rFonts w:asciiTheme="majorHAnsi" w:hAnsiTheme="majorHAnsi" w:cstheme="majorHAnsi"/>
            <w:b/>
            <w:sz w:val="22"/>
            <w:szCs w:val="22"/>
            <w:lang w:val="fr-FR"/>
          </w:rPr>
          <w:t>Linkedin</w:t>
        </w:r>
        <w:proofErr w:type="spellEnd"/>
      </w:hyperlink>
    </w:p>
    <w:p w:rsidR="005167A5" w:rsidRPr="001E7AD3" w:rsidRDefault="00DC4672" w:rsidP="001E7AD3">
      <w:pPr>
        <w:pStyle w:val="ContactInfo"/>
        <w:spacing w:before="0"/>
        <w:jc w:val="left"/>
        <w:rPr>
          <w:rStyle w:val="Lienhypertexte"/>
          <w:rFonts w:asciiTheme="majorHAnsi" w:hAnsiTheme="majorHAnsi" w:cstheme="majorHAnsi"/>
          <w:b/>
          <w:color w:val="auto"/>
          <w:sz w:val="22"/>
          <w:szCs w:val="22"/>
          <w:u w:val="none"/>
          <w:lang w:val="fr-FR"/>
        </w:rPr>
      </w:pPr>
      <w:hyperlink r:id="rId12" w:history="1"/>
    </w:p>
    <w:p w:rsidR="00762C38" w:rsidRDefault="00762C38" w:rsidP="005167A5">
      <w:pPr>
        <w:pStyle w:val="Email"/>
        <w:spacing w:before="0"/>
        <w:jc w:val="left"/>
        <w:rPr>
          <w:rStyle w:val="Lienhypertexte"/>
          <w:rFonts w:asciiTheme="majorHAnsi" w:hAnsiTheme="majorHAnsi" w:cstheme="majorHAnsi"/>
          <w:b/>
          <w:color w:val="auto"/>
          <w:sz w:val="22"/>
          <w:szCs w:val="22"/>
          <w:u w:val="none"/>
          <w:lang w:val="fr-FR"/>
        </w:rPr>
      </w:pPr>
    </w:p>
    <w:tbl>
      <w:tblPr>
        <w:tblStyle w:val="ResumeTable"/>
        <w:tblpPr w:leftFromText="141" w:rightFromText="141" w:vertAnchor="text" w:horzAnchor="margin" w:tblpY="527"/>
        <w:tblW w:w="5133" w:type="pct"/>
        <w:tblLayout w:type="fixed"/>
        <w:tblLook w:val="04A0" w:firstRow="1" w:lastRow="0" w:firstColumn="1" w:lastColumn="0" w:noHBand="0" w:noVBand="1"/>
      </w:tblPr>
      <w:tblGrid>
        <w:gridCol w:w="2127"/>
        <w:gridCol w:w="8221"/>
      </w:tblGrid>
      <w:tr w:rsidR="00561919" w:rsidRPr="000C3B85" w:rsidTr="00561919">
        <w:trPr>
          <w:trHeight w:val="314"/>
        </w:trPr>
        <w:tc>
          <w:tcPr>
            <w:tcW w:w="2127" w:type="dxa"/>
            <w:tcMar>
              <w:right w:w="475" w:type="dxa"/>
            </w:tcMar>
          </w:tcPr>
          <w:p w:rsidR="00561919" w:rsidRPr="00DF593D" w:rsidRDefault="00561919" w:rsidP="00561919">
            <w:pPr>
              <w:pStyle w:val="Titre1"/>
              <w:jc w:val="center"/>
              <w:outlineLvl w:val="0"/>
              <w:rPr>
                <w:rFonts w:cstheme="majorHAnsi"/>
                <w:b/>
                <w:color w:val="002060"/>
                <w:sz w:val="20"/>
                <w:lang w:val="fr-FR"/>
              </w:rPr>
            </w:pPr>
            <w:r w:rsidRPr="00DF593D">
              <w:rPr>
                <w:rFonts w:cstheme="majorHAnsi"/>
                <w:b/>
                <w:color w:val="002060"/>
                <w:sz w:val="20"/>
                <w:lang w:val="fr-FR"/>
              </w:rPr>
              <w:t>Expériences Professionnelles</w:t>
            </w:r>
          </w:p>
        </w:tc>
        <w:tc>
          <w:tcPr>
            <w:tcW w:w="8221" w:type="dxa"/>
          </w:tcPr>
          <w:p w:rsidR="00561919" w:rsidRPr="00294B55" w:rsidRDefault="00561919" w:rsidP="00561919">
            <w:p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lang w:val="fr-FR"/>
              </w:rPr>
            </w:pPr>
            <w:r>
              <w:rPr>
                <w:rFonts w:asciiTheme="majorHAnsi" w:hAnsiTheme="majorHAnsi" w:cs="Arial"/>
                <w:b/>
                <w:color w:val="1E487C"/>
                <w:spacing w:val="1"/>
                <w:w w:val="101"/>
                <w:u w:val="single"/>
                <w:lang w:val="fr-FR"/>
              </w:rPr>
              <w:t>2017-</w:t>
            </w: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1"/>
                <w:u w:val="single"/>
                <w:lang w:val="fr-FR"/>
              </w:rPr>
              <w:t>2</w:t>
            </w:r>
            <w:r w:rsidRPr="00294B55">
              <w:rPr>
                <w:rFonts w:asciiTheme="majorHAnsi" w:hAnsiTheme="majorHAnsi" w:cs="Arial"/>
                <w:b/>
                <w:color w:val="1E487C"/>
                <w:spacing w:val="-1"/>
                <w:w w:val="101"/>
                <w:u w:val="single"/>
                <w:lang w:val="fr-FR"/>
              </w:rPr>
              <w:t>0</w:t>
            </w: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1"/>
                <w:u w:val="single"/>
                <w:lang w:val="fr-FR"/>
              </w:rPr>
              <w:t>1</w:t>
            </w:r>
            <w:r>
              <w:rPr>
                <w:rFonts w:asciiTheme="majorHAnsi" w:hAnsiTheme="majorHAnsi" w:cs="Arial"/>
                <w:b/>
                <w:color w:val="1E487C"/>
                <w:w w:val="101"/>
                <w:u w:val="single"/>
                <w:lang w:val="fr-FR"/>
              </w:rPr>
              <w:t>8</w:t>
            </w:r>
            <w:r w:rsidRPr="00294B55">
              <w:rPr>
                <w:rFonts w:asciiTheme="majorHAnsi" w:hAnsiTheme="majorHAnsi" w:cs="Arial"/>
                <w:b/>
                <w:color w:val="1E487C"/>
                <w:w w:val="101"/>
                <w:u w:val="single"/>
                <w:lang w:val="fr-FR"/>
              </w:rPr>
              <w:t xml:space="preserve"> :</w:t>
            </w:r>
            <w:r w:rsidRPr="00294B55">
              <w:rPr>
                <w:rFonts w:asciiTheme="majorHAnsi" w:hAnsiTheme="majorHAnsi" w:cs="Arial"/>
                <w:b/>
                <w:color w:val="1E487C"/>
                <w:w w:val="101"/>
                <w:lang w:val="fr-FR"/>
              </w:rPr>
              <w:t xml:space="preserve"> </w:t>
            </w:r>
            <w:r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  <w:t>Ingénieur d’affaire en apprentissage</w:t>
            </w:r>
            <w:r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 </w:t>
            </w:r>
            <w:r w:rsidRPr="00294B55"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à </w:t>
            </w:r>
            <w:r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  <w:t>ASERTEC/EMALEC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 xml:space="preserve"> </w:t>
            </w:r>
            <w:r>
              <w:rPr>
                <w:rFonts w:asciiTheme="majorHAnsi" w:hAnsiTheme="majorHAnsi" w:cs="Arial"/>
                <w:color w:val="auto"/>
                <w:lang w:val="fr-FR"/>
              </w:rPr>
              <w:t>–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 xml:space="preserve"> </w:t>
            </w:r>
            <w:r>
              <w:rPr>
                <w:rFonts w:asciiTheme="majorHAnsi" w:hAnsiTheme="majorHAnsi" w:cs="Arial"/>
                <w:color w:val="auto"/>
                <w:lang w:val="fr-FR"/>
              </w:rPr>
              <w:t>Saint-Denis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 xml:space="preserve"> (1 an) </w:t>
            </w:r>
          </w:p>
          <w:p w:rsidR="00561919" w:rsidRPr="00294B55" w:rsidRDefault="00561919" w:rsidP="00561919">
            <w:p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lang w:val="fr-FR"/>
              </w:rPr>
            </w:pPr>
            <w:r w:rsidRPr="00294B55">
              <w:rPr>
                <w:rFonts w:asciiTheme="majorHAnsi" w:hAnsiTheme="majorHAnsi" w:cs="Arial"/>
                <w:color w:val="auto"/>
                <w:lang w:val="fr-FR"/>
              </w:rPr>
              <w:t xml:space="preserve">Au sein du bureau </w:t>
            </w:r>
            <w:r>
              <w:rPr>
                <w:rFonts w:asciiTheme="majorHAnsi" w:hAnsiTheme="majorHAnsi" w:cs="Arial"/>
                <w:color w:val="auto"/>
                <w:lang w:val="fr-FR"/>
              </w:rPr>
              <w:t>des méthodes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>, mes missions consistaient :</w:t>
            </w:r>
          </w:p>
          <w:p w:rsidR="00561919" w:rsidRPr="00294B55" w:rsidRDefault="00561919" w:rsidP="00561919">
            <w:pPr>
              <w:pStyle w:val="Paragraphedeliste"/>
              <w:numPr>
                <w:ilvl w:val="0"/>
                <w:numId w:val="4"/>
              </w:num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lang w:val="fr-FR"/>
              </w:rPr>
            </w:pPr>
            <w:r>
              <w:rPr>
                <w:rFonts w:asciiTheme="majorHAnsi" w:hAnsiTheme="majorHAnsi" w:cs="Arial"/>
                <w:color w:val="auto"/>
                <w:lang w:val="fr-FR"/>
              </w:rPr>
              <w:t>Mise en place d’une GMAO pour 47 sites</w:t>
            </w:r>
          </w:p>
          <w:p w:rsidR="00561919" w:rsidRPr="00CF0712" w:rsidRDefault="00561919" w:rsidP="00561919">
            <w:pPr>
              <w:pStyle w:val="Paragraphedeliste"/>
              <w:numPr>
                <w:ilvl w:val="0"/>
                <w:numId w:val="4"/>
              </w:num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b/>
                <w:color w:val="auto"/>
                <w:lang w:val="fr-FR"/>
              </w:rPr>
            </w:pPr>
            <w:r>
              <w:rPr>
                <w:rFonts w:asciiTheme="majorHAnsi" w:hAnsiTheme="majorHAnsi" w:cs="Arial"/>
                <w:color w:val="auto"/>
                <w:lang w:val="fr-FR"/>
              </w:rPr>
              <w:t xml:space="preserve">Suivi HQE pour le client SCAPRIM – </w:t>
            </w:r>
            <w:r w:rsidRPr="00CF0712">
              <w:rPr>
                <w:rFonts w:asciiTheme="majorHAnsi" w:hAnsiTheme="majorHAnsi" w:cs="Arial"/>
                <w:b/>
                <w:color w:val="auto"/>
                <w:lang w:val="fr-FR"/>
              </w:rPr>
              <w:t>Certification HQE obtenu</w:t>
            </w:r>
          </w:p>
          <w:p w:rsidR="00561919" w:rsidRDefault="00561919" w:rsidP="00561919">
            <w:pPr>
              <w:pStyle w:val="Paragraphedeliste"/>
              <w:numPr>
                <w:ilvl w:val="0"/>
                <w:numId w:val="4"/>
              </w:num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lang w:val="fr-FR"/>
              </w:rPr>
            </w:pPr>
            <w:r>
              <w:rPr>
                <w:rFonts w:asciiTheme="majorHAnsi" w:hAnsiTheme="majorHAnsi" w:cs="Arial"/>
                <w:color w:val="auto"/>
                <w:lang w:val="fr-FR"/>
              </w:rPr>
              <w:t>Suivi de contrats de maintenance (devis – intervention – sous-traitants)</w:t>
            </w:r>
          </w:p>
          <w:p w:rsidR="00561919" w:rsidRPr="008C6495" w:rsidRDefault="00561919" w:rsidP="00561919">
            <w:pPr>
              <w:pStyle w:val="Paragraphedeliste"/>
              <w:numPr>
                <w:ilvl w:val="0"/>
                <w:numId w:val="4"/>
              </w:num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lang w:val="fr-FR"/>
              </w:rPr>
            </w:pPr>
            <w:r>
              <w:rPr>
                <w:rFonts w:asciiTheme="majorHAnsi" w:hAnsiTheme="majorHAnsi" w:cs="Arial"/>
                <w:color w:val="auto"/>
                <w:lang w:val="fr-FR"/>
              </w:rPr>
              <w:t>Réponse à des appels d’offres – 2 contrats obtenus sur 4</w:t>
            </w:r>
          </w:p>
          <w:p w:rsidR="00561919" w:rsidRPr="00294B55" w:rsidRDefault="00561919" w:rsidP="00561919">
            <w:p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lang w:val="fr-FR"/>
              </w:rPr>
            </w:pP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1"/>
                <w:u w:val="single"/>
                <w:lang w:val="fr-FR"/>
              </w:rPr>
              <w:t>2</w:t>
            </w:r>
            <w:r w:rsidRPr="00294B55">
              <w:rPr>
                <w:rFonts w:asciiTheme="majorHAnsi" w:hAnsiTheme="majorHAnsi" w:cs="Arial"/>
                <w:b/>
                <w:color w:val="1E487C"/>
                <w:spacing w:val="-1"/>
                <w:w w:val="101"/>
                <w:u w:val="single"/>
                <w:lang w:val="fr-FR"/>
              </w:rPr>
              <w:t>0</w:t>
            </w: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1"/>
                <w:u w:val="single"/>
                <w:lang w:val="fr-FR"/>
              </w:rPr>
              <w:t>1</w:t>
            </w:r>
            <w:r w:rsidRPr="00294B55">
              <w:rPr>
                <w:rFonts w:asciiTheme="majorHAnsi" w:hAnsiTheme="majorHAnsi" w:cs="Arial"/>
                <w:b/>
                <w:color w:val="1E487C"/>
                <w:w w:val="101"/>
                <w:u w:val="single"/>
                <w:lang w:val="fr-FR"/>
              </w:rPr>
              <w:t>6 :</w:t>
            </w:r>
            <w:r w:rsidRPr="00294B55">
              <w:rPr>
                <w:rFonts w:asciiTheme="majorHAnsi" w:hAnsiTheme="majorHAnsi" w:cs="Arial"/>
                <w:b/>
                <w:w w:val="112"/>
                <w:lang w:val="fr-FR"/>
              </w:rPr>
              <w:t xml:space="preserve"> </w:t>
            </w:r>
            <w:r w:rsidRPr="00CF0712">
              <w:rPr>
                <w:rFonts w:asciiTheme="majorHAnsi" w:hAnsiTheme="majorHAnsi" w:cs="Arial"/>
                <w:b/>
                <w:color w:val="000000" w:themeColor="text1"/>
                <w:w w:val="112"/>
                <w:lang w:val="fr-FR"/>
              </w:rPr>
              <w:t>Stagiaire</w:t>
            </w:r>
            <w:r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  <w:t xml:space="preserve"> Conducteur de travaux</w:t>
            </w:r>
            <w:r w:rsidRPr="00294B55"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 à </w:t>
            </w:r>
            <w:r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  <w:t>COALLIA</w:t>
            </w:r>
            <w:r w:rsidRPr="00294B55"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 – </w:t>
            </w:r>
            <w:r>
              <w:rPr>
                <w:rFonts w:asciiTheme="majorHAnsi" w:hAnsiTheme="majorHAnsi" w:cs="Arial"/>
                <w:color w:val="auto"/>
                <w:w w:val="112"/>
                <w:lang w:val="fr-FR"/>
              </w:rPr>
              <w:t>Paris</w:t>
            </w:r>
            <w:r w:rsidRPr="00294B55">
              <w:rPr>
                <w:rFonts w:asciiTheme="majorHAnsi" w:hAnsiTheme="majorHAnsi" w:cs="Arial"/>
                <w:color w:val="auto"/>
                <w:w w:val="112"/>
                <w:lang w:val="fr-FR"/>
              </w:rPr>
              <w:t>, France (4 mois)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 xml:space="preserve"> </w:t>
            </w:r>
          </w:p>
          <w:p w:rsidR="00561919" w:rsidRPr="00294B55" w:rsidRDefault="00561919" w:rsidP="00561919">
            <w:p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lang w:val="fr-FR"/>
              </w:rPr>
            </w:pPr>
            <w:r w:rsidRPr="00294B55">
              <w:rPr>
                <w:rFonts w:asciiTheme="majorHAnsi" w:hAnsiTheme="majorHAnsi" w:cs="Arial"/>
                <w:color w:val="auto"/>
                <w:lang w:val="fr-FR"/>
              </w:rPr>
              <w:t xml:space="preserve">Au sein </w:t>
            </w:r>
            <w:r>
              <w:rPr>
                <w:rFonts w:asciiTheme="majorHAnsi" w:hAnsiTheme="majorHAnsi" w:cs="Arial"/>
                <w:color w:val="auto"/>
                <w:lang w:val="fr-FR"/>
              </w:rPr>
              <w:t xml:space="preserve">de la Direction technique 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>de l’entreprise, mes missions consistaient :</w:t>
            </w:r>
          </w:p>
          <w:p w:rsidR="00561919" w:rsidRPr="00294B55" w:rsidRDefault="00561919" w:rsidP="00561919">
            <w:pPr>
              <w:pStyle w:val="Paragraphedeliste"/>
              <w:numPr>
                <w:ilvl w:val="0"/>
                <w:numId w:val="2"/>
              </w:num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lang w:val="fr-FR"/>
              </w:rPr>
            </w:pPr>
            <w:r>
              <w:rPr>
                <w:rFonts w:asciiTheme="majorHAnsi" w:hAnsiTheme="majorHAnsi" w:cs="Arial"/>
                <w:color w:val="auto"/>
                <w:lang w:val="fr-FR"/>
              </w:rPr>
              <w:t>Mise en place d’une base de données Astreinte</w:t>
            </w:r>
          </w:p>
          <w:p w:rsidR="00561919" w:rsidRPr="00EB0956" w:rsidRDefault="00561919" w:rsidP="00561919">
            <w:pPr>
              <w:pStyle w:val="Paragraphedeliste"/>
              <w:numPr>
                <w:ilvl w:val="0"/>
                <w:numId w:val="2"/>
              </w:num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lang w:val="fr-FR"/>
              </w:rPr>
            </w:pPr>
            <w:r>
              <w:rPr>
                <w:rFonts w:asciiTheme="majorHAnsi" w:hAnsiTheme="majorHAnsi" w:cs="Arial"/>
                <w:color w:val="auto"/>
                <w:lang w:val="fr-FR"/>
              </w:rPr>
              <w:t>Suivi de contrats cadre maintenance</w:t>
            </w:r>
          </w:p>
        </w:tc>
      </w:tr>
      <w:tr w:rsidR="00561919" w:rsidRPr="000C3B85" w:rsidTr="00561919">
        <w:trPr>
          <w:trHeight w:val="2064"/>
        </w:trPr>
        <w:tc>
          <w:tcPr>
            <w:tcW w:w="2127" w:type="dxa"/>
            <w:tcMar>
              <w:right w:w="475" w:type="dxa"/>
            </w:tcMar>
          </w:tcPr>
          <w:p w:rsidR="00561919" w:rsidRPr="00DF593D" w:rsidRDefault="00561919" w:rsidP="00561919">
            <w:pPr>
              <w:pStyle w:val="Titre1"/>
              <w:spacing w:after="0"/>
              <w:jc w:val="center"/>
              <w:outlineLvl w:val="0"/>
              <w:rPr>
                <w:rFonts w:cstheme="majorHAnsi"/>
                <w:b/>
                <w:color w:val="002060"/>
                <w:sz w:val="20"/>
                <w:lang w:val="fr-FR"/>
              </w:rPr>
            </w:pPr>
            <w:r w:rsidRPr="00DF593D">
              <w:rPr>
                <w:rFonts w:cstheme="majorHAnsi"/>
                <w:b/>
                <w:color w:val="002060"/>
                <w:sz w:val="20"/>
                <w:lang w:val="fr-FR"/>
              </w:rPr>
              <w:t>Formations</w:t>
            </w:r>
          </w:p>
        </w:tc>
        <w:tc>
          <w:tcPr>
            <w:tcW w:w="8221" w:type="dxa"/>
          </w:tcPr>
          <w:p w:rsidR="00561919" w:rsidRDefault="00561919" w:rsidP="00561919">
            <w:p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</w:pP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1"/>
                <w:u w:val="single"/>
                <w:lang w:val="fr-FR"/>
              </w:rPr>
              <w:t>2017-2020 :</w:t>
            </w:r>
            <w:r w:rsidRPr="00294B55">
              <w:rPr>
                <w:rFonts w:asciiTheme="majorHAnsi" w:hAnsiTheme="majorHAnsi" w:cs="Arial"/>
                <w:color w:val="1E487C"/>
                <w:spacing w:val="1"/>
                <w:w w:val="101"/>
                <w:lang w:val="fr-FR"/>
              </w:rPr>
              <w:t xml:space="preserve"> </w:t>
            </w:r>
            <w:r w:rsidRPr="00294B55">
              <w:rPr>
                <w:rFonts w:asciiTheme="majorHAnsi" w:hAnsiTheme="majorHAnsi" w:cs="Arial"/>
                <w:color w:val="auto"/>
                <w:spacing w:val="1"/>
                <w:w w:val="101"/>
                <w:lang w:val="fr-FR"/>
              </w:rPr>
              <w:t>Admission à l’</w:t>
            </w:r>
            <w:r w:rsidRPr="00294B55"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  <w:t>EI CNAM</w:t>
            </w:r>
            <w:r w:rsidRPr="00294B55"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 formation </w:t>
            </w:r>
            <w:r w:rsidRPr="00294B55"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  <w:t>Ingénieur Génie Industriel</w:t>
            </w:r>
            <w:r w:rsidRPr="00294B55"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 option </w:t>
            </w:r>
            <w:r w:rsidRPr="00294B55"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  <w:t>Robotique</w:t>
            </w:r>
          </w:p>
          <w:p w:rsidR="00561919" w:rsidRPr="00A975F6" w:rsidRDefault="00561919" w:rsidP="00561919">
            <w:p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1E487C"/>
                <w:spacing w:val="1"/>
                <w:w w:val="101"/>
                <w:lang w:val="fr-FR"/>
              </w:rPr>
            </w:pPr>
            <w:r w:rsidRPr="005D5706">
              <w:rPr>
                <w:rFonts w:asciiTheme="majorHAnsi" w:hAnsiTheme="majorHAnsi" w:cs="Arial"/>
                <w:color w:val="auto"/>
                <w:w w:val="112"/>
                <w:u w:val="single"/>
                <w:lang w:val="fr-FR"/>
              </w:rPr>
              <w:t>Compétences acquises :</w:t>
            </w:r>
            <w:r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 Gestion de production, Analyse financière, Diagnostic stratégique, Cryptographie, Gestion de conflits, Electricité </w:t>
            </w:r>
          </w:p>
          <w:p w:rsidR="00561919" w:rsidRPr="00294B55" w:rsidRDefault="00561919" w:rsidP="00561919">
            <w:pPr>
              <w:spacing w:after="0"/>
              <w:rPr>
                <w:rFonts w:asciiTheme="majorHAnsi" w:hAnsiTheme="majorHAnsi" w:cs="Arial"/>
                <w:color w:val="auto"/>
                <w:lang w:val="fr-FR"/>
              </w:rPr>
            </w:pP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1"/>
                <w:u w:val="single"/>
                <w:lang w:val="fr-FR"/>
              </w:rPr>
              <w:t>2014-2016 </w:t>
            </w:r>
            <w:r w:rsidRPr="00294B55">
              <w:rPr>
                <w:rFonts w:asciiTheme="majorHAnsi" w:hAnsiTheme="majorHAnsi" w:cs="Arial"/>
                <w:color w:val="1E487C"/>
                <w:spacing w:val="1"/>
                <w:w w:val="101"/>
                <w:u w:val="single"/>
                <w:lang w:val="fr-FR"/>
              </w:rPr>
              <w:t>:</w:t>
            </w:r>
            <w:r w:rsidRPr="00294B55">
              <w:rPr>
                <w:rFonts w:asciiTheme="majorHAnsi" w:hAnsiTheme="majorHAnsi" w:cs="Arial"/>
                <w:color w:val="1E487C"/>
                <w:spacing w:val="1"/>
                <w:w w:val="101"/>
                <w:lang w:val="fr-FR"/>
              </w:rPr>
              <w:t xml:space="preserve"> </w:t>
            </w:r>
            <w:r w:rsidRPr="00294B55"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  <w:t xml:space="preserve">DUT Génie </w:t>
            </w:r>
            <w:r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  <w:t>Industriel</w:t>
            </w:r>
            <w:r w:rsidRPr="00294B55"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  <w:t xml:space="preserve"> et </w:t>
            </w:r>
            <w:r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  <w:t>Maintenance</w:t>
            </w:r>
            <w:r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 (GIM</w:t>
            </w:r>
            <w:r w:rsidRPr="00294B55"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)- 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>IUT Mantes en Yvelines (78)</w:t>
            </w:r>
          </w:p>
          <w:p w:rsidR="00561919" w:rsidRPr="00294B55" w:rsidRDefault="00561919" w:rsidP="00561919">
            <w:pPr>
              <w:spacing w:after="0"/>
              <w:rPr>
                <w:rFonts w:asciiTheme="majorHAnsi" w:hAnsiTheme="majorHAnsi" w:cs="Arial"/>
                <w:color w:val="auto"/>
                <w:lang w:val="fr-FR"/>
              </w:rPr>
            </w:pPr>
            <w:r w:rsidRPr="00294B55">
              <w:rPr>
                <w:rFonts w:asciiTheme="majorHAnsi" w:hAnsiTheme="majorHAnsi" w:cs="Arial"/>
                <w:color w:val="auto"/>
                <w:u w:val="single"/>
                <w:lang w:val="fr-FR"/>
              </w:rPr>
              <w:t>Compétence acquises :</w:t>
            </w:r>
            <w:r>
              <w:rPr>
                <w:rFonts w:asciiTheme="majorHAnsi" w:hAnsiTheme="majorHAnsi" w:cs="Arial"/>
                <w:color w:val="auto"/>
                <w:lang w:val="fr-FR"/>
              </w:rPr>
              <w:t xml:space="preserve"> 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>CAO</w:t>
            </w:r>
            <w:r>
              <w:rPr>
                <w:rFonts w:asciiTheme="majorHAnsi" w:hAnsiTheme="majorHAnsi" w:cs="Arial"/>
                <w:color w:val="auto"/>
                <w:lang w:val="fr-FR"/>
              </w:rPr>
              <w:t xml:space="preserve"> 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 xml:space="preserve">(CATIA V5 et V6), </w:t>
            </w:r>
            <w:r>
              <w:rPr>
                <w:rFonts w:asciiTheme="majorHAnsi" w:hAnsiTheme="majorHAnsi" w:cs="Arial"/>
                <w:color w:val="auto"/>
                <w:lang w:val="fr-FR"/>
              </w:rPr>
              <w:t>Maintenance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 xml:space="preserve">, Automatisme, </w:t>
            </w:r>
            <w:r w:rsidR="00E41F55">
              <w:rPr>
                <w:rFonts w:asciiTheme="majorHAnsi" w:hAnsiTheme="majorHAnsi" w:cs="Arial"/>
                <w:color w:val="auto"/>
                <w:lang w:val="fr-FR"/>
              </w:rPr>
              <w:t>AM</w:t>
            </w:r>
            <w:r>
              <w:rPr>
                <w:rFonts w:asciiTheme="majorHAnsi" w:hAnsiTheme="majorHAnsi" w:cs="Arial"/>
                <w:color w:val="auto"/>
                <w:lang w:val="fr-FR"/>
              </w:rPr>
              <w:t>D</w:t>
            </w:r>
            <w:r w:rsidR="00E41F55">
              <w:rPr>
                <w:rFonts w:asciiTheme="majorHAnsi" w:hAnsiTheme="majorHAnsi" w:cs="Arial"/>
                <w:color w:val="auto"/>
                <w:lang w:val="fr-FR"/>
              </w:rPr>
              <w:t>E</w:t>
            </w:r>
            <w:bookmarkStart w:id="0" w:name="_GoBack"/>
            <w:bookmarkEnd w:id="0"/>
            <w:r>
              <w:rPr>
                <w:rFonts w:asciiTheme="majorHAnsi" w:hAnsiTheme="majorHAnsi" w:cs="Arial"/>
                <w:color w:val="auto"/>
                <w:lang w:val="fr-FR"/>
              </w:rPr>
              <w:t>C,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 xml:space="preserve"> Asservissement, Résistance des Matériaux, </w:t>
            </w:r>
            <w:r>
              <w:rPr>
                <w:rFonts w:asciiTheme="majorHAnsi" w:hAnsiTheme="majorHAnsi" w:cs="Arial"/>
                <w:color w:val="auto"/>
                <w:lang w:val="fr-FR"/>
              </w:rPr>
              <w:t>5S, Méthode Kaizen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 xml:space="preserve">, </w:t>
            </w:r>
            <w:r>
              <w:rPr>
                <w:rFonts w:asciiTheme="majorHAnsi" w:hAnsiTheme="majorHAnsi" w:cs="Arial"/>
                <w:color w:val="auto"/>
                <w:lang w:val="fr-FR"/>
              </w:rPr>
              <w:t xml:space="preserve">Gestion </w:t>
            </w:r>
            <w:r w:rsidRPr="00294B55">
              <w:rPr>
                <w:rFonts w:asciiTheme="majorHAnsi" w:hAnsiTheme="majorHAnsi" w:cs="Arial"/>
                <w:color w:val="auto"/>
                <w:lang w:val="fr-FR"/>
              </w:rPr>
              <w:t>de Production,</w:t>
            </w:r>
            <w:r>
              <w:rPr>
                <w:rFonts w:asciiTheme="majorHAnsi" w:hAnsiTheme="majorHAnsi" w:cs="Arial"/>
                <w:color w:val="auto"/>
                <w:lang w:val="fr-FR"/>
              </w:rPr>
              <w:t xml:space="preserve"> </w:t>
            </w:r>
          </w:p>
          <w:p w:rsidR="00561919" w:rsidRPr="00294B55" w:rsidRDefault="00561919" w:rsidP="00561919">
            <w:pPr>
              <w:spacing w:after="0"/>
              <w:rPr>
                <w:rFonts w:asciiTheme="majorHAnsi" w:hAnsiTheme="majorHAnsi" w:cs="Arial"/>
                <w:color w:val="auto"/>
                <w:lang w:val="fr-FR"/>
              </w:rPr>
            </w:pPr>
            <w:r w:rsidRPr="00294B55">
              <w:rPr>
                <w:rFonts w:asciiTheme="majorHAnsi" w:hAnsiTheme="majorHAnsi" w:cs="Arial"/>
                <w:color w:val="auto"/>
                <w:lang w:val="fr-FR"/>
              </w:rPr>
              <w:t>Réalisation de projets robotiques, Compétition Interne et Externe.</w:t>
            </w:r>
          </w:p>
          <w:p w:rsidR="00561919" w:rsidRDefault="00561919" w:rsidP="00561919">
            <w:pPr>
              <w:spacing w:after="0"/>
              <w:rPr>
                <w:rFonts w:asciiTheme="majorHAnsi" w:hAnsiTheme="majorHAnsi" w:cs="Arial"/>
                <w:color w:val="auto"/>
                <w:spacing w:val="-1"/>
                <w:w w:val="105"/>
                <w:lang w:val="fr-FR"/>
              </w:rPr>
            </w:pP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1"/>
                <w:u w:val="single"/>
                <w:lang w:val="fr-FR"/>
              </w:rPr>
              <w:t>2012-2</w:t>
            </w:r>
            <w:r w:rsidRPr="00294B55">
              <w:rPr>
                <w:rFonts w:asciiTheme="majorHAnsi" w:hAnsiTheme="majorHAnsi" w:cs="Arial"/>
                <w:b/>
                <w:color w:val="1E487C"/>
                <w:spacing w:val="-1"/>
                <w:w w:val="101"/>
                <w:u w:val="single"/>
                <w:lang w:val="fr-FR"/>
              </w:rPr>
              <w:t>0</w:t>
            </w: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1"/>
                <w:u w:val="single"/>
                <w:lang w:val="fr-FR"/>
              </w:rPr>
              <w:t>1</w:t>
            </w:r>
            <w:r w:rsidRPr="00294B55">
              <w:rPr>
                <w:rFonts w:asciiTheme="majorHAnsi" w:hAnsiTheme="majorHAnsi" w:cs="Arial"/>
                <w:b/>
                <w:color w:val="1E487C"/>
                <w:w w:val="101"/>
                <w:u w:val="single"/>
                <w:lang w:val="fr-FR"/>
              </w:rPr>
              <w:t>3 :</w:t>
            </w:r>
            <w:r w:rsidRPr="00294B55">
              <w:rPr>
                <w:rFonts w:asciiTheme="majorHAnsi" w:hAnsiTheme="majorHAnsi" w:cs="Arial"/>
                <w:b/>
                <w:color w:val="1E487C"/>
                <w:w w:val="101"/>
                <w:lang w:val="fr-FR"/>
              </w:rPr>
              <w:t xml:space="preserve"> </w:t>
            </w:r>
            <w:r w:rsidRPr="00294B55">
              <w:rPr>
                <w:rFonts w:asciiTheme="majorHAnsi" w:hAnsiTheme="majorHAnsi" w:cs="Arial"/>
                <w:b/>
                <w:color w:val="auto"/>
                <w:spacing w:val="-1"/>
                <w:w w:val="105"/>
                <w:lang w:val="fr-FR"/>
              </w:rPr>
              <w:t xml:space="preserve">Bac </w:t>
            </w:r>
            <w:r>
              <w:rPr>
                <w:rFonts w:asciiTheme="majorHAnsi" w:hAnsiTheme="majorHAnsi" w:cs="Arial"/>
                <w:b/>
                <w:color w:val="auto"/>
                <w:spacing w:val="-1"/>
                <w:w w:val="105"/>
                <w:lang w:val="fr-FR"/>
              </w:rPr>
              <w:t xml:space="preserve">Sciences et technologies de l’industrie et du développement durable </w:t>
            </w:r>
            <w:r w:rsidRPr="00294B55">
              <w:rPr>
                <w:rFonts w:asciiTheme="majorHAnsi" w:hAnsiTheme="majorHAnsi" w:cs="Arial"/>
                <w:color w:val="auto"/>
                <w:spacing w:val="-1"/>
                <w:w w:val="105"/>
                <w:lang w:val="fr-FR"/>
              </w:rPr>
              <w:t xml:space="preserve">- Lycée </w:t>
            </w:r>
            <w:r>
              <w:rPr>
                <w:rFonts w:asciiTheme="majorHAnsi" w:hAnsiTheme="majorHAnsi" w:cs="Arial"/>
                <w:color w:val="auto"/>
                <w:spacing w:val="-1"/>
                <w:w w:val="105"/>
                <w:lang w:val="fr-FR"/>
              </w:rPr>
              <w:t>Jean Rostand</w:t>
            </w:r>
            <w:r w:rsidRPr="00294B55">
              <w:rPr>
                <w:rFonts w:asciiTheme="majorHAnsi" w:hAnsiTheme="majorHAnsi" w:cs="Arial"/>
                <w:color w:val="auto"/>
                <w:spacing w:val="-1"/>
                <w:w w:val="105"/>
                <w:lang w:val="fr-FR"/>
              </w:rPr>
              <w:t xml:space="preserve"> (78)</w:t>
            </w:r>
            <w:r>
              <w:rPr>
                <w:rFonts w:asciiTheme="majorHAnsi" w:hAnsiTheme="majorHAnsi" w:cs="Arial"/>
                <w:color w:val="auto"/>
                <w:spacing w:val="-1"/>
                <w:w w:val="105"/>
                <w:lang w:val="fr-FR"/>
              </w:rPr>
              <w:t xml:space="preserve"> (Assez bien)</w:t>
            </w:r>
          </w:p>
          <w:p w:rsidR="00561919" w:rsidRPr="00905176" w:rsidRDefault="00561919" w:rsidP="00561919">
            <w:pPr>
              <w:spacing w:after="0"/>
              <w:rPr>
                <w:rFonts w:asciiTheme="majorHAnsi" w:hAnsiTheme="majorHAnsi" w:cs="Arial"/>
                <w:color w:val="auto"/>
                <w:spacing w:val="-1"/>
                <w:w w:val="105"/>
                <w:lang w:val="fr-FR"/>
              </w:rPr>
            </w:pPr>
            <w:r w:rsidRPr="00905176">
              <w:rPr>
                <w:rFonts w:asciiTheme="majorHAnsi" w:hAnsiTheme="majorHAnsi" w:cs="Arial"/>
                <w:color w:val="auto"/>
                <w:spacing w:val="-1"/>
                <w:w w:val="105"/>
                <w:u w:val="single"/>
                <w:lang w:val="fr-FR"/>
              </w:rPr>
              <w:t>Compétences acquises :</w:t>
            </w:r>
            <w:r>
              <w:rPr>
                <w:rFonts w:asciiTheme="majorHAnsi" w:hAnsiTheme="majorHAnsi" w:cs="Arial"/>
                <w:color w:val="auto"/>
                <w:spacing w:val="-1"/>
                <w:w w:val="105"/>
                <w:lang w:val="fr-FR"/>
              </w:rPr>
              <w:t xml:space="preserve"> Gestion de projet – Dimensionnement – Simulation </w:t>
            </w:r>
          </w:p>
          <w:p w:rsidR="00561919" w:rsidRPr="00294B55" w:rsidRDefault="00561919" w:rsidP="00561919">
            <w:pPr>
              <w:pStyle w:val="Email"/>
              <w:spacing w:before="0"/>
              <w:jc w:val="left"/>
              <w:rPr>
                <w:rStyle w:val="Lienhypertexte"/>
                <w:rFonts w:asciiTheme="majorHAnsi" w:hAnsiTheme="majorHAnsi" w:cstheme="majorHAnsi"/>
                <w:color w:val="auto"/>
                <w:sz w:val="20"/>
                <w:u w:val="none"/>
                <w:lang w:val="fr-FR"/>
              </w:rPr>
            </w:pPr>
            <w:r w:rsidRPr="00294B55">
              <w:rPr>
                <w:rStyle w:val="Lienhypertexte"/>
                <w:rFonts w:asciiTheme="majorHAnsi" w:hAnsiTheme="majorHAnsi" w:cstheme="majorHAnsi"/>
                <w:b/>
                <w:color w:val="auto"/>
                <w:sz w:val="20"/>
                <w:u w:val="none"/>
                <w:lang w:val="fr-FR"/>
              </w:rPr>
              <w:t xml:space="preserve">Anglais : </w:t>
            </w:r>
            <w:r w:rsidRPr="00294B55">
              <w:rPr>
                <w:rStyle w:val="Lienhypertexte"/>
                <w:rFonts w:asciiTheme="majorHAnsi" w:hAnsiTheme="majorHAnsi" w:cstheme="majorHAnsi"/>
                <w:color w:val="auto"/>
                <w:sz w:val="20"/>
                <w:u w:val="none"/>
                <w:lang w:val="fr-FR"/>
              </w:rPr>
              <w:t xml:space="preserve">TOEIC </w:t>
            </w:r>
            <w:r>
              <w:rPr>
                <w:rStyle w:val="Lienhypertexte"/>
                <w:rFonts w:asciiTheme="majorHAnsi" w:hAnsiTheme="majorHAnsi" w:cstheme="majorHAnsi"/>
                <w:color w:val="auto"/>
                <w:sz w:val="20"/>
                <w:u w:val="none"/>
                <w:lang w:val="fr-FR"/>
              </w:rPr>
              <w:t>920</w:t>
            </w:r>
          </w:p>
          <w:p w:rsidR="00561919" w:rsidRPr="00294B55" w:rsidRDefault="00561919" w:rsidP="00561919">
            <w:pPr>
              <w:pStyle w:val="Email"/>
              <w:spacing w:before="0"/>
              <w:jc w:val="left"/>
              <w:rPr>
                <w:rFonts w:asciiTheme="majorHAnsi" w:hAnsiTheme="majorHAnsi" w:cstheme="majorHAnsi"/>
                <w:color w:val="auto"/>
                <w:sz w:val="20"/>
                <w:lang w:val="fr-FR"/>
              </w:rPr>
            </w:pPr>
            <w:r>
              <w:rPr>
                <w:rStyle w:val="Lienhypertexte"/>
                <w:rFonts w:asciiTheme="majorHAnsi" w:hAnsiTheme="majorHAnsi" w:cstheme="majorHAnsi"/>
                <w:b/>
                <w:color w:val="auto"/>
                <w:sz w:val="20"/>
                <w:u w:val="none"/>
                <w:lang w:val="fr-FR"/>
              </w:rPr>
              <w:t xml:space="preserve">Certification HQE </w:t>
            </w:r>
          </w:p>
        </w:tc>
      </w:tr>
      <w:tr w:rsidR="00561919" w:rsidRPr="000C3B85" w:rsidTr="00561919">
        <w:trPr>
          <w:trHeight w:val="478"/>
        </w:trPr>
        <w:tc>
          <w:tcPr>
            <w:tcW w:w="2127" w:type="dxa"/>
            <w:tcMar>
              <w:right w:w="475" w:type="dxa"/>
            </w:tcMar>
          </w:tcPr>
          <w:p w:rsidR="00561919" w:rsidRPr="00DF593D" w:rsidRDefault="00561919" w:rsidP="00561919">
            <w:pPr>
              <w:pStyle w:val="Titre1"/>
              <w:spacing w:after="0"/>
              <w:jc w:val="center"/>
              <w:outlineLvl w:val="0"/>
              <w:rPr>
                <w:rFonts w:cstheme="majorHAnsi"/>
                <w:b/>
                <w:color w:val="002060"/>
                <w:sz w:val="20"/>
                <w:lang w:val="fr-FR"/>
              </w:rPr>
            </w:pPr>
            <w:r>
              <w:rPr>
                <w:rFonts w:cstheme="majorHAnsi"/>
                <w:b/>
                <w:color w:val="002060"/>
                <w:sz w:val="20"/>
                <w:lang w:val="fr-FR"/>
              </w:rPr>
              <w:t>PRojets</w:t>
            </w:r>
          </w:p>
        </w:tc>
        <w:tc>
          <w:tcPr>
            <w:tcW w:w="8221" w:type="dxa"/>
          </w:tcPr>
          <w:p w:rsidR="00561919" w:rsidRPr="00294B55" w:rsidRDefault="00561919" w:rsidP="00561919">
            <w:p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w w:val="112"/>
                <w:lang w:val="fr-FR"/>
              </w:rPr>
            </w:pPr>
            <w:r>
              <w:rPr>
                <w:rFonts w:asciiTheme="majorHAnsi" w:hAnsiTheme="majorHAnsi" w:cs="Arial"/>
                <w:b/>
                <w:color w:val="1E487C"/>
                <w:spacing w:val="1"/>
                <w:w w:val="101"/>
                <w:u w:val="single"/>
                <w:lang w:val="fr-FR"/>
              </w:rPr>
              <w:t>2015</w:t>
            </w: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1"/>
                <w:u w:val="single"/>
                <w:lang w:val="fr-FR"/>
              </w:rPr>
              <w:t>-2</w:t>
            </w:r>
            <w:r w:rsidRPr="00294B55">
              <w:rPr>
                <w:rFonts w:asciiTheme="majorHAnsi" w:hAnsiTheme="majorHAnsi" w:cs="Arial"/>
                <w:b/>
                <w:color w:val="1E487C"/>
                <w:spacing w:val="-1"/>
                <w:w w:val="101"/>
                <w:u w:val="single"/>
                <w:lang w:val="fr-FR"/>
              </w:rPr>
              <w:t>0</w:t>
            </w: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1"/>
                <w:u w:val="single"/>
                <w:lang w:val="fr-FR"/>
              </w:rPr>
              <w:t>1</w:t>
            </w:r>
            <w:r>
              <w:rPr>
                <w:rFonts w:asciiTheme="majorHAnsi" w:hAnsiTheme="majorHAnsi" w:cs="Arial"/>
                <w:b/>
                <w:color w:val="1E487C"/>
                <w:w w:val="101"/>
                <w:u w:val="single"/>
                <w:lang w:val="fr-FR"/>
              </w:rPr>
              <w:t>6</w:t>
            </w:r>
            <w:r w:rsidRPr="00294B55">
              <w:rPr>
                <w:rFonts w:asciiTheme="majorHAnsi" w:hAnsiTheme="majorHAnsi" w:cs="Arial"/>
                <w:b/>
                <w:color w:val="1E487C"/>
                <w:w w:val="101"/>
                <w:u w:val="single"/>
                <w:lang w:val="fr-FR"/>
              </w:rPr>
              <w:t xml:space="preserve"> :</w:t>
            </w:r>
            <w:r w:rsidRPr="00294B55">
              <w:rPr>
                <w:rFonts w:asciiTheme="majorHAnsi" w:hAnsiTheme="majorHAnsi" w:cs="Arial"/>
                <w:b/>
                <w:color w:val="1E487C"/>
                <w:w w:val="101"/>
                <w:lang w:val="fr-FR"/>
              </w:rPr>
              <w:t xml:space="preserve"> </w:t>
            </w:r>
            <w:r>
              <w:rPr>
                <w:rFonts w:asciiTheme="majorHAnsi" w:hAnsiTheme="majorHAnsi" w:cs="Arial"/>
                <w:b/>
                <w:color w:val="auto"/>
                <w:w w:val="112"/>
                <w:lang w:val="fr-FR"/>
              </w:rPr>
              <w:t>Projet main robotisée</w:t>
            </w:r>
            <w:r w:rsidRPr="00294B55"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 </w:t>
            </w:r>
          </w:p>
          <w:p w:rsidR="00561919" w:rsidRPr="00294B55" w:rsidRDefault="00561919" w:rsidP="00561919">
            <w:p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w w:val="112"/>
                <w:lang w:val="fr-FR"/>
              </w:rPr>
            </w:pPr>
            <w:r w:rsidRPr="00294B55">
              <w:rPr>
                <w:rFonts w:asciiTheme="majorHAnsi" w:hAnsiTheme="majorHAnsi" w:cs="Arial"/>
                <w:color w:val="auto"/>
                <w:w w:val="112"/>
                <w:lang w:val="fr-FR"/>
              </w:rPr>
              <w:t>Projet</w:t>
            </w:r>
            <w:r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 de fin DUT,</w:t>
            </w:r>
            <w:r w:rsidRPr="00294B55"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 le projet </w:t>
            </w:r>
            <w:r>
              <w:rPr>
                <w:rFonts w:asciiTheme="majorHAnsi" w:hAnsiTheme="majorHAnsi" w:cs="Arial"/>
                <w:color w:val="auto"/>
                <w:w w:val="112"/>
                <w:lang w:val="fr-FR"/>
              </w:rPr>
              <w:t xml:space="preserve">consistait à réaliser et contrôler à distance une main </w:t>
            </w:r>
          </w:p>
          <w:p w:rsidR="00561919" w:rsidRPr="00294B55" w:rsidRDefault="00561919" w:rsidP="00561919">
            <w:pPr>
              <w:pStyle w:val="Paragraphedeliste"/>
              <w:numPr>
                <w:ilvl w:val="0"/>
                <w:numId w:val="6"/>
              </w:num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w w:val="112"/>
                <w:lang w:val="fr-FR"/>
              </w:rPr>
            </w:pPr>
            <w:r>
              <w:rPr>
                <w:rFonts w:asciiTheme="majorHAnsi" w:hAnsiTheme="majorHAnsi" w:cs="Arial"/>
                <w:color w:val="auto"/>
                <w:w w:val="112"/>
                <w:lang w:val="fr-FR"/>
              </w:rPr>
              <w:t>Dimensionnement de la partie électrique de la main (capteurs, servomoteurs)</w:t>
            </w:r>
          </w:p>
          <w:p w:rsidR="00561919" w:rsidRPr="00294B55" w:rsidRDefault="00561919" w:rsidP="00561919">
            <w:pPr>
              <w:pStyle w:val="Paragraphedeliste"/>
              <w:numPr>
                <w:ilvl w:val="0"/>
                <w:numId w:val="6"/>
              </w:num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color w:val="auto"/>
                <w:w w:val="112"/>
                <w:lang w:val="fr-FR"/>
              </w:rPr>
            </w:pPr>
            <w:r>
              <w:rPr>
                <w:rFonts w:asciiTheme="majorHAnsi" w:hAnsiTheme="majorHAnsi" w:cs="Arial"/>
                <w:color w:val="auto"/>
                <w:w w:val="112"/>
                <w:lang w:val="fr-FR"/>
              </w:rPr>
              <w:t>Réalisation d’une simulation PID sous MATLAB</w:t>
            </w:r>
          </w:p>
          <w:p w:rsidR="00561919" w:rsidRPr="00294B55" w:rsidRDefault="00561919" w:rsidP="00561919">
            <w:pPr>
              <w:pStyle w:val="ResumeText"/>
              <w:spacing w:after="0"/>
              <w:ind w:right="0"/>
              <w:rPr>
                <w:rFonts w:asciiTheme="majorHAnsi" w:eastAsia="Times New Roman" w:hAnsiTheme="majorHAnsi" w:cs="Arial"/>
                <w:color w:val="auto"/>
                <w:w w:val="112"/>
                <w:kern w:val="0"/>
                <w:lang w:val="fr-FR" w:eastAsia="en-US"/>
              </w:rPr>
            </w:pPr>
            <w:r>
              <w:rPr>
                <w:rFonts w:asciiTheme="majorHAnsi" w:eastAsia="Times New Roman" w:hAnsiTheme="majorHAnsi" w:cs="Arial"/>
                <w:b/>
                <w:color w:val="1E487C"/>
                <w:spacing w:val="1"/>
                <w:w w:val="101"/>
                <w:kern w:val="0"/>
                <w:u w:val="single"/>
                <w:lang w:val="fr-FR" w:eastAsia="en-US"/>
              </w:rPr>
              <w:t>2012</w:t>
            </w:r>
            <w:r w:rsidRPr="00294B55">
              <w:rPr>
                <w:rFonts w:asciiTheme="majorHAnsi" w:eastAsia="Times New Roman" w:hAnsiTheme="majorHAnsi" w:cs="Arial"/>
                <w:b/>
                <w:color w:val="1E487C"/>
                <w:spacing w:val="1"/>
                <w:w w:val="101"/>
                <w:kern w:val="0"/>
                <w:u w:val="single"/>
                <w:lang w:val="fr-FR" w:eastAsia="en-US"/>
              </w:rPr>
              <w:t>-2</w:t>
            </w:r>
            <w:r w:rsidRPr="00294B55">
              <w:rPr>
                <w:rFonts w:asciiTheme="majorHAnsi" w:eastAsia="Times New Roman" w:hAnsiTheme="majorHAnsi" w:cs="Arial"/>
                <w:b/>
                <w:color w:val="1E487C"/>
                <w:spacing w:val="-1"/>
                <w:w w:val="101"/>
                <w:kern w:val="0"/>
                <w:u w:val="single"/>
                <w:lang w:val="fr-FR" w:eastAsia="en-US"/>
              </w:rPr>
              <w:t>0</w:t>
            </w:r>
            <w:r w:rsidRPr="00294B55">
              <w:rPr>
                <w:rFonts w:asciiTheme="majorHAnsi" w:eastAsia="Times New Roman" w:hAnsiTheme="majorHAnsi" w:cs="Arial"/>
                <w:b/>
                <w:color w:val="1E487C"/>
                <w:spacing w:val="1"/>
                <w:w w:val="101"/>
                <w:kern w:val="0"/>
                <w:u w:val="single"/>
                <w:lang w:val="fr-FR" w:eastAsia="en-US"/>
              </w:rPr>
              <w:t>1</w:t>
            </w:r>
            <w:r>
              <w:rPr>
                <w:rFonts w:asciiTheme="majorHAnsi" w:eastAsia="Times New Roman" w:hAnsiTheme="majorHAnsi" w:cs="Arial"/>
                <w:b/>
                <w:color w:val="1E487C"/>
                <w:w w:val="101"/>
                <w:kern w:val="0"/>
                <w:u w:val="single"/>
                <w:lang w:val="fr-FR" w:eastAsia="en-US"/>
              </w:rPr>
              <w:t>3</w:t>
            </w:r>
            <w:r w:rsidRPr="00294B55">
              <w:rPr>
                <w:rFonts w:asciiTheme="majorHAnsi" w:eastAsia="Times New Roman" w:hAnsiTheme="majorHAnsi" w:cs="Arial"/>
                <w:b/>
                <w:color w:val="1E487C"/>
                <w:w w:val="101"/>
                <w:kern w:val="0"/>
                <w:u w:val="single"/>
                <w:lang w:val="fr-FR" w:eastAsia="en-US"/>
              </w:rPr>
              <w:t> :</w:t>
            </w:r>
            <w:r w:rsidRPr="00294B55">
              <w:rPr>
                <w:rFonts w:asciiTheme="majorHAnsi" w:eastAsia="Times New Roman" w:hAnsiTheme="majorHAnsi" w:cs="Arial"/>
                <w:b/>
                <w:color w:val="1E487C"/>
                <w:w w:val="101"/>
                <w:kern w:val="0"/>
                <w:lang w:val="fr-FR" w:eastAsia="en-US"/>
              </w:rPr>
              <w:t xml:space="preserve"> </w:t>
            </w:r>
            <w:r w:rsidRPr="00294B55">
              <w:rPr>
                <w:rFonts w:asciiTheme="majorHAnsi" w:eastAsia="Times New Roman" w:hAnsiTheme="majorHAnsi" w:cs="Arial"/>
                <w:b/>
                <w:color w:val="auto"/>
                <w:w w:val="112"/>
                <w:kern w:val="0"/>
                <w:lang w:val="fr-FR" w:eastAsia="en-US"/>
              </w:rPr>
              <w:t xml:space="preserve">Projet </w:t>
            </w:r>
            <w:r>
              <w:rPr>
                <w:rFonts w:asciiTheme="majorHAnsi" w:eastAsia="Times New Roman" w:hAnsiTheme="majorHAnsi" w:cs="Arial"/>
                <w:b/>
                <w:color w:val="auto"/>
                <w:w w:val="112"/>
                <w:kern w:val="0"/>
                <w:lang w:val="fr-FR" w:eastAsia="en-US"/>
              </w:rPr>
              <w:t>Mur végétal</w:t>
            </w:r>
            <w:r w:rsidRPr="00294B55">
              <w:rPr>
                <w:rFonts w:asciiTheme="majorHAnsi" w:eastAsia="Times New Roman" w:hAnsiTheme="majorHAnsi" w:cs="Arial"/>
                <w:color w:val="auto"/>
                <w:w w:val="112"/>
                <w:kern w:val="0"/>
                <w:lang w:val="fr-FR" w:eastAsia="en-US"/>
              </w:rPr>
              <w:t xml:space="preserve"> </w:t>
            </w:r>
          </w:p>
          <w:p w:rsidR="00561919" w:rsidRPr="00294B55" w:rsidRDefault="00561919" w:rsidP="00561919">
            <w:pPr>
              <w:pStyle w:val="ResumeText"/>
              <w:spacing w:after="0"/>
              <w:ind w:right="0"/>
              <w:rPr>
                <w:rFonts w:asciiTheme="majorHAnsi" w:eastAsia="Times New Roman" w:hAnsiTheme="majorHAnsi" w:cs="Arial"/>
                <w:color w:val="auto"/>
                <w:w w:val="112"/>
                <w:kern w:val="0"/>
                <w:lang w:val="fr-FR" w:eastAsia="en-US"/>
              </w:rPr>
            </w:pPr>
            <w:r w:rsidRPr="00294B55">
              <w:rPr>
                <w:rFonts w:asciiTheme="majorHAnsi" w:eastAsia="Times New Roman" w:hAnsiTheme="majorHAnsi" w:cs="Arial"/>
                <w:color w:val="auto"/>
                <w:w w:val="112"/>
                <w:kern w:val="0"/>
                <w:lang w:val="fr-FR" w:eastAsia="en-US"/>
              </w:rPr>
              <w:t xml:space="preserve">Réalisation de A à Z </w:t>
            </w:r>
            <w:r>
              <w:rPr>
                <w:rFonts w:asciiTheme="majorHAnsi" w:eastAsia="Times New Roman" w:hAnsiTheme="majorHAnsi" w:cs="Arial"/>
                <w:color w:val="auto"/>
                <w:w w:val="112"/>
                <w:kern w:val="0"/>
                <w:lang w:val="fr-FR" w:eastAsia="en-US"/>
              </w:rPr>
              <w:t>d’un mur végétal pour le lycée Jean-Rostand</w:t>
            </w:r>
          </w:p>
          <w:p w:rsidR="00561919" w:rsidRPr="00294B55" w:rsidRDefault="00561919" w:rsidP="00561919">
            <w:pPr>
              <w:pStyle w:val="ResumeText"/>
              <w:numPr>
                <w:ilvl w:val="0"/>
                <w:numId w:val="7"/>
              </w:numPr>
              <w:spacing w:after="0"/>
              <w:ind w:right="0"/>
              <w:rPr>
                <w:rFonts w:asciiTheme="majorHAnsi" w:eastAsia="Times New Roman" w:hAnsiTheme="majorHAnsi" w:cs="Arial"/>
                <w:color w:val="auto"/>
                <w:w w:val="112"/>
                <w:kern w:val="0"/>
                <w:lang w:val="fr-FR" w:eastAsia="en-US"/>
              </w:rPr>
            </w:pPr>
            <w:r>
              <w:rPr>
                <w:rFonts w:asciiTheme="majorHAnsi" w:eastAsia="Times New Roman" w:hAnsiTheme="majorHAnsi" w:cs="Arial"/>
                <w:color w:val="auto"/>
                <w:w w:val="112"/>
                <w:kern w:val="0"/>
                <w:lang w:val="fr-FR" w:eastAsia="en-US"/>
              </w:rPr>
              <w:t>Dimensionnement du circuit d’arrosage et des panneaux solaires</w:t>
            </w:r>
          </w:p>
          <w:p w:rsidR="00561919" w:rsidRPr="00294B55" w:rsidRDefault="00561919" w:rsidP="00561919">
            <w:pPr>
              <w:pStyle w:val="ResumeText"/>
              <w:numPr>
                <w:ilvl w:val="0"/>
                <w:numId w:val="7"/>
              </w:numPr>
              <w:spacing w:after="0"/>
              <w:ind w:right="0"/>
              <w:rPr>
                <w:rFonts w:asciiTheme="majorHAnsi" w:eastAsia="Times New Roman" w:hAnsiTheme="majorHAnsi" w:cs="Arial"/>
                <w:color w:val="auto"/>
                <w:w w:val="112"/>
                <w:kern w:val="0"/>
                <w:lang w:val="fr-FR" w:eastAsia="en-US"/>
              </w:rPr>
            </w:pPr>
            <w:r>
              <w:rPr>
                <w:rFonts w:asciiTheme="majorHAnsi" w:eastAsia="Times New Roman" w:hAnsiTheme="majorHAnsi" w:cs="Arial"/>
                <w:color w:val="auto"/>
                <w:w w:val="112"/>
                <w:kern w:val="0"/>
                <w:lang w:val="fr-FR" w:eastAsia="en-US"/>
              </w:rPr>
              <w:t>Réalisation d’une simulation du fonctionnement du mur sous MATLAB</w:t>
            </w:r>
          </w:p>
          <w:p w:rsidR="00561919" w:rsidRPr="00294B55" w:rsidRDefault="00561919" w:rsidP="00561919">
            <w:pPr>
              <w:pStyle w:val="ResumeText"/>
              <w:numPr>
                <w:ilvl w:val="0"/>
                <w:numId w:val="7"/>
              </w:numPr>
              <w:spacing w:after="0"/>
              <w:ind w:right="0"/>
              <w:rPr>
                <w:rFonts w:asciiTheme="majorHAnsi" w:eastAsia="Times New Roman" w:hAnsiTheme="majorHAnsi" w:cs="Arial"/>
                <w:color w:val="auto"/>
                <w:w w:val="112"/>
                <w:kern w:val="0"/>
                <w:lang w:val="fr-FR" w:eastAsia="en-US"/>
              </w:rPr>
            </w:pPr>
            <w:r w:rsidRPr="00294B55">
              <w:rPr>
                <w:rFonts w:asciiTheme="majorHAnsi" w:eastAsia="Times New Roman" w:hAnsiTheme="majorHAnsi" w:cs="Arial"/>
                <w:color w:val="auto"/>
                <w:w w:val="112"/>
                <w:kern w:val="0"/>
                <w:lang w:val="fr-FR" w:eastAsia="en-US"/>
              </w:rPr>
              <w:t>Organisation de la Communication du groupe (Film, site internet, PowerPoint)</w:t>
            </w:r>
          </w:p>
        </w:tc>
      </w:tr>
      <w:tr w:rsidR="00561919" w:rsidRPr="000C3B85" w:rsidTr="00561919">
        <w:trPr>
          <w:trHeight w:val="12"/>
        </w:trPr>
        <w:tc>
          <w:tcPr>
            <w:tcW w:w="2127" w:type="dxa"/>
            <w:tcMar>
              <w:right w:w="475" w:type="dxa"/>
            </w:tcMar>
          </w:tcPr>
          <w:p w:rsidR="00561919" w:rsidRPr="00DF593D" w:rsidRDefault="00561919" w:rsidP="00561919">
            <w:pPr>
              <w:pStyle w:val="Titre1"/>
              <w:jc w:val="center"/>
              <w:outlineLvl w:val="0"/>
              <w:rPr>
                <w:rFonts w:cstheme="majorHAnsi"/>
                <w:b/>
                <w:color w:val="002060"/>
                <w:sz w:val="20"/>
                <w:lang w:val="fr-FR"/>
              </w:rPr>
            </w:pPr>
            <w:r w:rsidRPr="00DF593D">
              <w:rPr>
                <w:rFonts w:cstheme="majorHAnsi"/>
                <w:b/>
                <w:color w:val="002060"/>
                <w:sz w:val="20"/>
                <w:lang w:val="fr-FR"/>
              </w:rPr>
              <w:t>Centres d’intérêts</w:t>
            </w:r>
          </w:p>
        </w:tc>
        <w:tc>
          <w:tcPr>
            <w:tcW w:w="8221" w:type="dxa"/>
          </w:tcPr>
          <w:p w:rsidR="00561919" w:rsidRPr="00294B55" w:rsidRDefault="00561919" w:rsidP="00561919">
            <w:pPr>
              <w:pStyle w:val="ResumeText"/>
              <w:spacing w:after="0"/>
              <w:ind w:right="0"/>
              <w:rPr>
                <w:rFonts w:asciiTheme="majorHAnsi" w:hAnsiTheme="majorHAnsi" w:cs="Arial"/>
                <w:b/>
                <w:color w:val="auto"/>
                <w:spacing w:val="1"/>
                <w:w w:val="107"/>
                <w:lang w:val="fr-FR"/>
              </w:rPr>
            </w:pP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7"/>
                <w:u w:val="single"/>
                <w:lang w:val="fr-FR"/>
              </w:rPr>
              <w:t>Sports :</w:t>
            </w: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7"/>
                <w:lang w:val="fr-FR"/>
              </w:rPr>
              <w:t xml:space="preserve"> </w:t>
            </w:r>
            <w:r>
              <w:rPr>
                <w:rFonts w:asciiTheme="majorHAnsi" w:hAnsiTheme="majorHAnsi" w:cs="Arial"/>
                <w:color w:val="auto"/>
                <w:spacing w:val="1"/>
                <w:w w:val="107"/>
                <w:lang w:val="fr-FR"/>
              </w:rPr>
              <w:t xml:space="preserve">Natation – Volleyball </w:t>
            </w:r>
            <w:r>
              <w:rPr>
                <w:rFonts w:asciiTheme="majorHAnsi" w:hAnsiTheme="majorHAnsi" w:cs="Arial"/>
                <w:color w:val="auto"/>
                <w:spacing w:val="-1"/>
                <w:w w:val="105"/>
                <w:lang w:val="fr-FR"/>
              </w:rPr>
              <w:t>– Football</w:t>
            </w:r>
          </w:p>
          <w:p w:rsidR="00561919" w:rsidRPr="00294B55" w:rsidRDefault="00561919" w:rsidP="00561919">
            <w:pPr>
              <w:tabs>
                <w:tab w:val="left" w:pos="709"/>
                <w:tab w:val="left" w:pos="4962"/>
                <w:tab w:val="left" w:pos="5670"/>
              </w:tabs>
              <w:spacing w:after="0"/>
              <w:rPr>
                <w:rFonts w:asciiTheme="majorHAnsi" w:hAnsiTheme="majorHAnsi" w:cs="Arial"/>
                <w:lang w:val="fr-FR"/>
              </w:rPr>
            </w:pPr>
            <w:r w:rsidRPr="00294B55">
              <w:rPr>
                <w:rFonts w:asciiTheme="majorHAnsi" w:hAnsiTheme="majorHAnsi" w:cs="Arial"/>
                <w:b/>
                <w:color w:val="1E487C"/>
                <w:spacing w:val="1"/>
                <w:w w:val="107"/>
                <w:u w:val="single"/>
                <w:lang w:val="fr-FR"/>
              </w:rPr>
              <w:t>Passions :</w:t>
            </w:r>
            <w:r w:rsidRPr="00294B55">
              <w:rPr>
                <w:rFonts w:asciiTheme="majorHAnsi" w:hAnsiTheme="majorHAnsi" w:cs="Arial"/>
                <w:b/>
                <w:color w:val="auto"/>
                <w:spacing w:val="1"/>
                <w:w w:val="107"/>
                <w:lang w:val="fr-FR"/>
              </w:rPr>
              <w:t xml:space="preserve"> </w:t>
            </w:r>
            <w:r>
              <w:rPr>
                <w:rFonts w:asciiTheme="majorHAnsi" w:hAnsiTheme="majorHAnsi" w:cs="Arial"/>
                <w:color w:val="auto"/>
                <w:spacing w:val="1"/>
                <w:w w:val="107"/>
                <w:lang w:val="fr-FR"/>
              </w:rPr>
              <w:t xml:space="preserve">Jeux vidéo </w:t>
            </w:r>
            <w:r>
              <w:rPr>
                <w:rFonts w:asciiTheme="majorHAnsi" w:hAnsiTheme="majorHAnsi" w:cs="Arial"/>
                <w:color w:val="auto"/>
                <w:spacing w:val="-1"/>
                <w:w w:val="105"/>
                <w:lang w:val="fr-FR"/>
              </w:rPr>
              <w:t xml:space="preserve">– </w:t>
            </w:r>
            <w:r>
              <w:rPr>
                <w:rFonts w:asciiTheme="majorHAnsi" w:hAnsiTheme="majorHAnsi" w:cs="Arial"/>
                <w:color w:val="auto"/>
                <w:spacing w:val="1"/>
                <w:w w:val="107"/>
                <w:lang w:val="fr-FR"/>
              </w:rPr>
              <w:t xml:space="preserve">Design 3D </w:t>
            </w:r>
            <w:r>
              <w:rPr>
                <w:rFonts w:asciiTheme="majorHAnsi" w:hAnsiTheme="majorHAnsi" w:cs="Arial"/>
                <w:color w:val="auto"/>
                <w:spacing w:val="-1"/>
                <w:w w:val="105"/>
                <w:lang w:val="fr-FR"/>
              </w:rPr>
              <w:t>– Photomontage</w:t>
            </w:r>
          </w:p>
        </w:tc>
      </w:tr>
    </w:tbl>
    <w:p w:rsidR="009E31E8" w:rsidRDefault="00D81F31" w:rsidP="00D5197F">
      <w:pPr>
        <w:pStyle w:val="ContactInfo"/>
        <w:jc w:val="center"/>
        <w:rPr>
          <w:rFonts w:asciiTheme="majorHAnsi" w:hAnsiTheme="majorHAnsi" w:cstheme="majorHAnsi"/>
          <w:b/>
          <w:color w:val="auto"/>
          <w:sz w:val="24"/>
          <w:szCs w:val="24"/>
          <w:lang w:val="fr-FR"/>
        </w:rPr>
      </w:pPr>
      <w:r>
        <w:rPr>
          <w:rFonts w:asciiTheme="majorHAnsi" w:hAnsiTheme="majorHAnsi" w:cstheme="majorHAnsi"/>
          <w:b/>
          <w:color w:val="auto"/>
          <w:sz w:val="24"/>
          <w:szCs w:val="24"/>
          <w:lang w:val="fr-FR"/>
        </w:rPr>
        <w:t xml:space="preserve">Participer à un projet dans le domaine de la robotique </w:t>
      </w:r>
      <w:r w:rsidR="009E31E8">
        <w:rPr>
          <w:rFonts w:asciiTheme="majorHAnsi" w:hAnsiTheme="majorHAnsi" w:cstheme="majorHAnsi"/>
          <w:b/>
          <w:color w:val="auto"/>
          <w:sz w:val="24"/>
          <w:szCs w:val="24"/>
          <w:lang w:val="fr-FR"/>
        </w:rPr>
        <w:t xml:space="preserve">tout en préparant ma formation </w:t>
      </w:r>
      <w:r w:rsidR="005745CF">
        <w:rPr>
          <w:rFonts w:asciiTheme="majorHAnsi" w:hAnsiTheme="majorHAnsi" w:cstheme="majorHAnsi"/>
          <w:b/>
          <w:color w:val="auto"/>
          <w:sz w:val="24"/>
          <w:szCs w:val="24"/>
          <w:lang w:val="fr-FR"/>
        </w:rPr>
        <w:t>d’</w:t>
      </w:r>
      <w:r w:rsidR="009E31E8">
        <w:rPr>
          <w:rFonts w:asciiTheme="majorHAnsi" w:hAnsiTheme="majorHAnsi" w:cstheme="majorHAnsi"/>
          <w:b/>
          <w:color w:val="auto"/>
          <w:sz w:val="24"/>
          <w:szCs w:val="24"/>
          <w:lang w:val="fr-FR"/>
        </w:rPr>
        <w:t xml:space="preserve">Ingénieur </w:t>
      </w:r>
    </w:p>
    <w:sectPr w:rsidR="009E31E8" w:rsidSect="00676192">
      <w:footerReference w:type="default" r:id="rId13"/>
      <w:headerReference w:type="firs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672" w:rsidRDefault="00DC4672">
      <w:pPr>
        <w:spacing w:after="0" w:line="240" w:lineRule="auto"/>
      </w:pPr>
      <w:r>
        <w:separator/>
      </w:r>
    </w:p>
  </w:endnote>
  <w:endnote w:type="continuationSeparator" w:id="0">
    <w:p w:rsidR="00DC4672" w:rsidRDefault="00DC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GMinchoB">
    <w:altName w:val="MS Gothic"/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9F8" w:rsidRDefault="00A918A5">
    <w:pPr>
      <w:pStyle w:val="Pieddepage"/>
    </w:pPr>
    <w:r>
      <w:t xml:space="preserve">Page </w:t>
    </w:r>
    <w:r w:rsidR="006F38D2">
      <w:fldChar w:fldCharType="begin"/>
    </w:r>
    <w:r>
      <w:instrText xml:space="preserve"> PAGE </w:instrText>
    </w:r>
    <w:r w:rsidR="006F38D2">
      <w:fldChar w:fldCharType="separate"/>
    </w:r>
    <w:r w:rsidR="00561919">
      <w:rPr>
        <w:noProof/>
      </w:rPr>
      <w:t>2</w:t>
    </w:r>
    <w:r w:rsidR="006F38D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672" w:rsidRDefault="00DC4672">
      <w:pPr>
        <w:spacing w:after="0" w:line="240" w:lineRule="auto"/>
      </w:pPr>
      <w:r>
        <w:separator/>
      </w:r>
    </w:p>
  </w:footnote>
  <w:footnote w:type="continuationSeparator" w:id="0">
    <w:p w:rsidR="00DC4672" w:rsidRDefault="00DC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24" w:rsidRDefault="00561919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-123825</wp:posOffset>
              </wp:positionV>
              <wp:extent cx="7181850" cy="9410700"/>
              <wp:effectExtent l="0" t="0" r="19050" b="1905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81850" cy="9410700"/>
                      </a:xfrm>
                      <a:prstGeom prst="rect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690C2" id="Rectangle 2" o:spid="_x0000_s1026" style="position:absolute;margin-left:0;margin-top:-9.75pt;width:565.5pt;height:74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" fillcolor="white [3201]" strokecolor="#002060" strokeweight="2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A33CE"/>
    <w:multiLevelType w:val="hybridMultilevel"/>
    <w:tmpl w:val="38BC1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55A32"/>
    <w:multiLevelType w:val="hybridMultilevel"/>
    <w:tmpl w:val="D4C4F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54A15"/>
    <w:multiLevelType w:val="hybridMultilevel"/>
    <w:tmpl w:val="BC743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B4877"/>
    <w:multiLevelType w:val="hybridMultilevel"/>
    <w:tmpl w:val="84785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A4E16"/>
    <w:multiLevelType w:val="hybridMultilevel"/>
    <w:tmpl w:val="B74A1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4349C"/>
    <w:multiLevelType w:val="hybridMultilevel"/>
    <w:tmpl w:val="16DEB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E534F"/>
    <w:multiLevelType w:val="hybridMultilevel"/>
    <w:tmpl w:val="79B82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D520A"/>
    <w:multiLevelType w:val="hybridMultilevel"/>
    <w:tmpl w:val="06CE4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13"/>
    <w:rsid w:val="00014F09"/>
    <w:rsid w:val="0002396C"/>
    <w:rsid w:val="000353DA"/>
    <w:rsid w:val="0003696E"/>
    <w:rsid w:val="00047E7E"/>
    <w:rsid w:val="00052D0E"/>
    <w:rsid w:val="00062ECF"/>
    <w:rsid w:val="0007298F"/>
    <w:rsid w:val="00086726"/>
    <w:rsid w:val="00092ED6"/>
    <w:rsid w:val="000A104F"/>
    <w:rsid w:val="000A1974"/>
    <w:rsid w:val="000A1E56"/>
    <w:rsid w:val="000A4BC3"/>
    <w:rsid w:val="000A75A5"/>
    <w:rsid w:val="000A76FA"/>
    <w:rsid w:val="000C3B85"/>
    <w:rsid w:val="000D1BE0"/>
    <w:rsid w:val="000D2530"/>
    <w:rsid w:val="000D59F8"/>
    <w:rsid w:val="000E2381"/>
    <w:rsid w:val="000E2AF3"/>
    <w:rsid w:val="000E2F1A"/>
    <w:rsid w:val="000E7009"/>
    <w:rsid w:val="00102E11"/>
    <w:rsid w:val="00103763"/>
    <w:rsid w:val="00106220"/>
    <w:rsid w:val="00122B32"/>
    <w:rsid w:val="0012306A"/>
    <w:rsid w:val="00151884"/>
    <w:rsid w:val="001563EC"/>
    <w:rsid w:val="0015645B"/>
    <w:rsid w:val="001566BD"/>
    <w:rsid w:val="00156E7D"/>
    <w:rsid w:val="00167413"/>
    <w:rsid w:val="001677A5"/>
    <w:rsid w:val="0017083F"/>
    <w:rsid w:val="00171E0E"/>
    <w:rsid w:val="001817ED"/>
    <w:rsid w:val="00186069"/>
    <w:rsid w:val="00191837"/>
    <w:rsid w:val="00193743"/>
    <w:rsid w:val="001B1D62"/>
    <w:rsid w:val="001B4FBD"/>
    <w:rsid w:val="001E259A"/>
    <w:rsid w:val="001E7AD3"/>
    <w:rsid w:val="0020020B"/>
    <w:rsid w:val="00203D39"/>
    <w:rsid w:val="00205429"/>
    <w:rsid w:val="00213F26"/>
    <w:rsid w:val="00217380"/>
    <w:rsid w:val="00223704"/>
    <w:rsid w:val="00224C8F"/>
    <w:rsid w:val="00224F27"/>
    <w:rsid w:val="00245462"/>
    <w:rsid w:val="00264409"/>
    <w:rsid w:val="00266347"/>
    <w:rsid w:val="00267976"/>
    <w:rsid w:val="00270AD2"/>
    <w:rsid w:val="002714FD"/>
    <w:rsid w:val="00275673"/>
    <w:rsid w:val="00276082"/>
    <w:rsid w:val="00282F74"/>
    <w:rsid w:val="00292B3C"/>
    <w:rsid w:val="00294B55"/>
    <w:rsid w:val="002971AE"/>
    <w:rsid w:val="002A020F"/>
    <w:rsid w:val="002A119D"/>
    <w:rsid w:val="002B5065"/>
    <w:rsid w:val="002C3C67"/>
    <w:rsid w:val="002D07FC"/>
    <w:rsid w:val="002E087E"/>
    <w:rsid w:val="002F4BF4"/>
    <w:rsid w:val="002F6290"/>
    <w:rsid w:val="00300A47"/>
    <w:rsid w:val="00324625"/>
    <w:rsid w:val="00326959"/>
    <w:rsid w:val="003277F2"/>
    <w:rsid w:val="0033015A"/>
    <w:rsid w:val="00335ED0"/>
    <w:rsid w:val="00342194"/>
    <w:rsid w:val="00342C8F"/>
    <w:rsid w:val="00343A83"/>
    <w:rsid w:val="00345633"/>
    <w:rsid w:val="00347BC1"/>
    <w:rsid w:val="00350512"/>
    <w:rsid w:val="00350BE9"/>
    <w:rsid w:val="003517C1"/>
    <w:rsid w:val="00351F45"/>
    <w:rsid w:val="0035626E"/>
    <w:rsid w:val="0036511C"/>
    <w:rsid w:val="003728E6"/>
    <w:rsid w:val="003A46B8"/>
    <w:rsid w:val="003A54C3"/>
    <w:rsid w:val="003A5B11"/>
    <w:rsid w:val="003B2BA8"/>
    <w:rsid w:val="003C09CB"/>
    <w:rsid w:val="003D1AA5"/>
    <w:rsid w:val="003D661D"/>
    <w:rsid w:val="003E2BA8"/>
    <w:rsid w:val="003E2BCE"/>
    <w:rsid w:val="003F3549"/>
    <w:rsid w:val="003F4D25"/>
    <w:rsid w:val="003F4E35"/>
    <w:rsid w:val="004006F6"/>
    <w:rsid w:val="00402A3F"/>
    <w:rsid w:val="00402AAD"/>
    <w:rsid w:val="00405D89"/>
    <w:rsid w:val="00410E02"/>
    <w:rsid w:val="00411B11"/>
    <w:rsid w:val="00415568"/>
    <w:rsid w:val="00427A36"/>
    <w:rsid w:val="004344A9"/>
    <w:rsid w:val="00441237"/>
    <w:rsid w:val="004418CD"/>
    <w:rsid w:val="0044625D"/>
    <w:rsid w:val="0044670D"/>
    <w:rsid w:val="00471998"/>
    <w:rsid w:val="00471C30"/>
    <w:rsid w:val="00472962"/>
    <w:rsid w:val="00476CA3"/>
    <w:rsid w:val="00477CB0"/>
    <w:rsid w:val="004B041A"/>
    <w:rsid w:val="004B3009"/>
    <w:rsid w:val="004B406E"/>
    <w:rsid w:val="004C684F"/>
    <w:rsid w:val="004D60ED"/>
    <w:rsid w:val="004E003B"/>
    <w:rsid w:val="004E1E85"/>
    <w:rsid w:val="004E7676"/>
    <w:rsid w:val="004F1BB2"/>
    <w:rsid w:val="0051166C"/>
    <w:rsid w:val="005167A5"/>
    <w:rsid w:val="00524DE8"/>
    <w:rsid w:val="00537095"/>
    <w:rsid w:val="00537674"/>
    <w:rsid w:val="00546D77"/>
    <w:rsid w:val="00561919"/>
    <w:rsid w:val="00565383"/>
    <w:rsid w:val="005708D9"/>
    <w:rsid w:val="005745CF"/>
    <w:rsid w:val="005829A2"/>
    <w:rsid w:val="00584CB7"/>
    <w:rsid w:val="00585885"/>
    <w:rsid w:val="005937E8"/>
    <w:rsid w:val="005951AE"/>
    <w:rsid w:val="005A291F"/>
    <w:rsid w:val="005C2DDB"/>
    <w:rsid w:val="005C37ED"/>
    <w:rsid w:val="005D0011"/>
    <w:rsid w:val="005D0742"/>
    <w:rsid w:val="005D469F"/>
    <w:rsid w:val="005D5706"/>
    <w:rsid w:val="005D7DBE"/>
    <w:rsid w:val="005E3C9C"/>
    <w:rsid w:val="005F1413"/>
    <w:rsid w:val="005F1F64"/>
    <w:rsid w:val="005F2C5F"/>
    <w:rsid w:val="0064493E"/>
    <w:rsid w:val="00651E7B"/>
    <w:rsid w:val="00654FA5"/>
    <w:rsid w:val="0067414C"/>
    <w:rsid w:val="00676192"/>
    <w:rsid w:val="00680969"/>
    <w:rsid w:val="0068403C"/>
    <w:rsid w:val="00684F5D"/>
    <w:rsid w:val="00685065"/>
    <w:rsid w:val="00687A54"/>
    <w:rsid w:val="006909F7"/>
    <w:rsid w:val="00694B25"/>
    <w:rsid w:val="006A3729"/>
    <w:rsid w:val="006C095E"/>
    <w:rsid w:val="006C64D2"/>
    <w:rsid w:val="006D038A"/>
    <w:rsid w:val="006E4125"/>
    <w:rsid w:val="006E7BD4"/>
    <w:rsid w:val="006F2893"/>
    <w:rsid w:val="006F38D2"/>
    <w:rsid w:val="007107BD"/>
    <w:rsid w:val="00711EC5"/>
    <w:rsid w:val="00714D61"/>
    <w:rsid w:val="00722E75"/>
    <w:rsid w:val="00723114"/>
    <w:rsid w:val="007276C7"/>
    <w:rsid w:val="00746BD1"/>
    <w:rsid w:val="00762C38"/>
    <w:rsid w:val="00770FDC"/>
    <w:rsid w:val="0077157C"/>
    <w:rsid w:val="007746A8"/>
    <w:rsid w:val="00780E2A"/>
    <w:rsid w:val="007826A3"/>
    <w:rsid w:val="00787AC3"/>
    <w:rsid w:val="00792BA1"/>
    <w:rsid w:val="00796E57"/>
    <w:rsid w:val="007B27D6"/>
    <w:rsid w:val="007D3A0B"/>
    <w:rsid w:val="007D463D"/>
    <w:rsid w:val="007D4BB1"/>
    <w:rsid w:val="007D5DBA"/>
    <w:rsid w:val="007E5F84"/>
    <w:rsid w:val="007E65AC"/>
    <w:rsid w:val="007F2AA9"/>
    <w:rsid w:val="007F32CC"/>
    <w:rsid w:val="007F730A"/>
    <w:rsid w:val="00801178"/>
    <w:rsid w:val="00803F10"/>
    <w:rsid w:val="00806A24"/>
    <w:rsid w:val="00813FB1"/>
    <w:rsid w:val="00815ED2"/>
    <w:rsid w:val="00834E5F"/>
    <w:rsid w:val="0084449E"/>
    <w:rsid w:val="0085407B"/>
    <w:rsid w:val="00862226"/>
    <w:rsid w:val="008719FA"/>
    <w:rsid w:val="008768E0"/>
    <w:rsid w:val="008976E3"/>
    <w:rsid w:val="008A1B5A"/>
    <w:rsid w:val="008A3052"/>
    <w:rsid w:val="008B097D"/>
    <w:rsid w:val="008B5388"/>
    <w:rsid w:val="008C1DEC"/>
    <w:rsid w:val="008C6495"/>
    <w:rsid w:val="008D0685"/>
    <w:rsid w:val="008D2816"/>
    <w:rsid w:val="008D73DF"/>
    <w:rsid w:val="008F2E93"/>
    <w:rsid w:val="008F3C6F"/>
    <w:rsid w:val="008F6896"/>
    <w:rsid w:val="009025C8"/>
    <w:rsid w:val="00905176"/>
    <w:rsid w:val="00924EF4"/>
    <w:rsid w:val="009415B0"/>
    <w:rsid w:val="00952756"/>
    <w:rsid w:val="009615BB"/>
    <w:rsid w:val="009622BE"/>
    <w:rsid w:val="00965500"/>
    <w:rsid w:val="0097074A"/>
    <w:rsid w:val="009714B0"/>
    <w:rsid w:val="0098507E"/>
    <w:rsid w:val="009851B0"/>
    <w:rsid w:val="00996A8E"/>
    <w:rsid w:val="009A1693"/>
    <w:rsid w:val="009A61D1"/>
    <w:rsid w:val="009B1CF8"/>
    <w:rsid w:val="009B2BE2"/>
    <w:rsid w:val="009B36CC"/>
    <w:rsid w:val="009C2920"/>
    <w:rsid w:val="009E31E8"/>
    <w:rsid w:val="009F0D52"/>
    <w:rsid w:val="009F0DB9"/>
    <w:rsid w:val="009F4FC3"/>
    <w:rsid w:val="00A03F2C"/>
    <w:rsid w:val="00A04927"/>
    <w:rsid w:val="00A10A71"/>
    <w:rsid w:val="00A16213"/>
    <w:rsid w:val="00A2009E"/>
    <w:rsid w:val="00A271A3"/>
    <w:rsid w:val="00A34008"/>
    <w:rsid w:val="00A47C16"/>
    <w:rsid w:val="00A520C8"/>
    <w:rsid w:val="00A53828"/>
    <w:rsid w:val="00A612AF"/>
    <w:rsid w:val="00A63DAE"/>
    <w:rsid w:val="00A7365F"/>
    <w:rsid w:val="00A76E27"/>
    <w:rsid w:val="00A82871"/>
    <w:rsid w:val="00A918A5"/>
    <w:rsid w:val="00A932AE"/>
    <w:rsid w:val="00A935A3"/>
    <w:rsid w:val="00A975F6"/>
    <w:rsid w:val="00A97CF0"/>
    <w:rsid w:val="00AA5D7C"/>
    <w:rsid w:val="00AB229E"/>
    <w:rsid w:val="00AB25FC"/>
    <w:rsid w:val="00AC592D"/>
    <w:rsid w:val="00AE1024"/>
    <w:rsid w:val="00AE14D9"/>
    <w:rsid w:val="00AF39BA"/>
    <w:rsid w:val="00AF579D"/>
    <w:rsid w:val="00AF7A41"/>
    <w:rsid w:val="00B071BA"/>
    <w:rsid w:val="00B12C21"/>
    <w:rsid w:val="00B16FB5"/>
    <w:rsid w:val="00B217FF"/>
    <w:rsid w:val="00B3272D"/>
    <w:rsid w:val="00B47CF2"/>
    <w:rsid w:val="00B51A91"/>
    <w:rsid w:val="00B55757"/>
    <w:rsid w:val="00B67C54"/>
    <w:rsid w:val="00B817F7"/>
    <w:rsid w:val="00B90DF6"/>
    <w:rsid w:val="00B91DEB"/>
    <w:rsid w:val="00B93DC0"/>
    <w:rsid w:val="00B94D0B"/>
    <w:rsid w:val="00BA0DBA"/>
    <w:rsid w:val="00BA142B"/>
    <w:rsid w:val="00BA356C"/>
    <w:rsid w:val="00BC4E94"/>
    <w:rsid w:val="00BD6B78"/>
    <w:rsid w:val="00BE0E91"/>
    <w:rsid w:val="00BE146E"/>
    <w:rsid w:val="00BE4AC6"/>
    <w:rsid w:val="00BE50AB"/>
    <w:rsid w:val="00BF551E"/>
    <w:rsid w:val="00C041FA"/>
    <w:rsid w:val="00C0473A"/>
    <w:rsid w:val="00C048CF"/>
    <w:rsid w:val="00C1065A"/>
    <w:rsid w:val="00C27D76"/>
    <w:rsid w:val="00C318E2"/>
    <w:rsid w:val="00C32586"/>
    <w:rsid w:val="00C42C02"/>
    <w:rsid w:val="00C44298"/>
    <w:rsid w:val="00C450C8"/>
    <w:rsid w:val="00C47ACB"/>
    <w:rsid w:val="00C53D87"/>
    <w:rsid w:val="00C707F2"/>
    <w:rsid w:val="00C72693"/>
    <w:rsid w:val="00C7631D"/>
    <w:rsid w:val="00C81055"/>
    <w:rsid w:val="00C87AB0"/>
    <w:rsid w:val="00CB3638"/>
    <w:rsid w:val="00CB6C8D"/>
    <w:rsid w:val="00CC1062"/>
    <w:rsid w:val="00CC60BC"/>
    <w:rsid w:val="00CD769E"/>
    <w:rsid w:val="00CD7EBE"/>
    <w:rsid w:val="00CE0687"/>
    <w:rsid w:val="00CF0712"/>
    <w:rsid w:val="00CF0F58"/>
    <w:rsid w:val="00CF2C01"/>
    <w:rsid w:val="00CF31D5"/>
    <w:rsid w:val="00CF6350"/>
    <w:rsid w:val="00D01B01"/>
    <w:rsid w:val="00D20A2A"/>
    <w:rsid w:val="00D27926"/>
    <w:rsid w:val="00D36060"/>
    <w:rsid w:val="00D36C9D"/>
    <w:rsid w:val="00D405AC"/>
    <w:rsid w:val="00D47764"/>
    <w:rsid w:val="00D5197F"/>
    <w:rsid w:val="00D54968"/>
    <w:rsid w:val="00D63712"/>
    <w:rsid w:val="00D63E36"/>
    <w:rsid w:val="00D74516"/>
    <w:rsid w:val="00D81F31"/>
    <w:rsid w:val="00D92BF4"/>
    <w:rsid w:val="00DB43C9"/>
    <w:rsid w:val="00DC2506"/>
    <w:rsid w:val="00DC4672"/>
    <w:rsid w:val="00DC51FA"/>
    <w:rsid w:val="00DD10E5"/>
    <w:rsid w:val="00DD476D"/>
    <w:rsid w:val="00DE2D76"/>
    <w:rsid w:val="00DE6073"/>
    <w:rsid w:val="00DF593D"/>
    <w:rsid w:val="00DF67FD"/>
    <w:rsid w:val="00DF7FCF"/>
    <w:rsid w:val="00E155AF"/>
    <w:rsid w:val="00E15DE9"/>
    <w:rsid w:val="00E26DCE"/>
    <w:rsid w:val="00E403D8"/>
    <w:rsid w:val="00E41F55"/>
    <w:rsid w:val="00E428BE"/>
    <w:rsid w:val="00E46241"/>
    <w:rsid w:val="00E4655B"/>
    <w:rsid w:val="00E517B5"/>
    <w:rsid w:val="00E61FDA"/>
    <w:rsid w:val="00E62322"/>
    <w:rsid w:val="00E7052C"/>
    <w:rsid w:val="00E70AAB"/>
    <w:rsid w:val="00E72D45"/>
    <w:rsid w:val="00E8210B"/>
    <w:rsid w:val="00E86A54"/>
    <w:rsid w:val="00E90DC9"/>
    <w:rsid w:val="00EA5C1D"/>
    <w:rsid w:val="00EA5F40"/>
    <w:rsid w:val="00EA7A93"/>
    <w:rsid w:val="00EB0956"/>
    <w:rsid w:val="00EB0A9F"/>
    <w:rsid w:val="00EC03AC"/>
    <w:rsid w:val="00EC08C5"/>
    <w:rsid w:val="00EE1477"/>
    <w:rsid w:val="00EE2F9A"/>
    <w:rsid w:val="00EF2EF1"/>
    <w:rsid w:val="00EF6D48"/>
    <w:rsid w:val="00EF77F6"/>
    <w:rsid w:val="00F0748E"/>
    <w:rsid w:val="00F07712"/>
    <w:rsid w:val="00F079E8"/>
    <w:rsid w:val="00F144C1"/>
    <w:rsid w:val="00F27A90"/>
    <w:rsid w:val="00F27E88"/>
    <w:rsid w:val="00F332AB"/>
    <w:rsid w:val="00F4297A"/>
    <w:rsid w:val="00F46172"/>
    <w:rsid w:val="00F54B7C"/>
    <w:rsid w:val="00F5545F"/>
    <w:rsid w:val="00F57C41"/>
    <w:rsid w:val="00F65630"/>
    <w:rsid w:val="00F80081"/>
    <w:rsid w:val="00F806BF"/>
    <w:rsid w:val="00F87BAD"/>
    <w:rsid w:val="00FA49CE"/>
    <w:rsid w:val="00FC01B6"/>
    <w:rsid w:val="00FC480A"/>
    <w:rsid w:val="00FC4B81"/>
    <w:rsid w:val="00FF10BA"/>
    <w:rsid w:val="00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1172AD-9EF6-44E5-942F-AEB9F056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92"/>
  </w:style>
  <w:style w:type="paragraph" w:styleId="Titre1">
    <w:name w:val="heading 1"/>
    <w:basedOn w:val="Normal"/>
    <w:link w:val="Titre1Car"/>
    <w:uiPriority w:val="9"/>
    <w:unhideWhenUsed/>
    <w:qFormat/>
    <w:rsid w:val="00676192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itre2">
    <w:name w:val="heading 2"/>
    <w:basedOn w:val="Normal"/>
    <w:next w:val="ResumeText"/>
    <w:link w:val="Titre2Car"/>
    <w:uiPriority w:val="9"/>
    <w:unhideWhenUsed/>
    <w:qFormat/>
    <w:rsid w:val="00676192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6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61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61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61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61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61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61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sid w:val="00676192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676192"/>
    <w:rPr>
      <w:b/>
      <w:bCs/>
      <w:caps w:val="0"/>
      <w:smallCaps/>
      <w:color w:val="7E97AD" w:themeColor="accent1"/>
      <w:spacing w:val="0"/>
    </w:rPr>
  </w:style>
  <w:style w:type="character" w:customStyle="1" w:styleId="Titre1Car">
    <w:name w:val="Titre 1 Car"/>
    <w:basedOn w:val="Policepardfaut"/>
    <w:link w:val="Titre1"/>
    <w:uiPriority w:val="9"/>
    <w:rsid w:val="00676192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676192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676192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676192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676192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auNormal"/>
    <w:uiPriority w:val="99"/>
    <w:rsid w:val="00676192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676192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676192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676192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676192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76192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676192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676192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76192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76192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76192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En-tte">
    <w:name w:val="header"/>
    <w:basedOn w:val="Normal"/>
    <w:link w:val="En-tteCar"/>
    <w:uiPriority w:val="99"/>
    <w:rsid w:val="0067619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6192"/>
  </w:style>
  <w:style w:type="character" w:styleId="Lienhypertexte">
    <w:name w:val="Hyperlink"/>
    <w:basedOn w:val="Policepardfaut"/>
    <w:uiPriority w:val="99"/>
    <w:unhideWhenUsed/>
    <w:rsid w:val="005167A5"/>
    <w:rPr>
      <w:color w:val="646464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AF7A41"/>
    <w:pPr>
      <w:spacing w:after="0" w:line="240" w:lineRule="auto"/>
    </w:pPr>
    <w:rPr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F7A41"/>
    <w:rPr>
      <w:lang w:val="fr-FR" w:eastAsia="fr-FR"/>
    </w:rPr>
  </w:style>
  <w:style w:type="paragraph" w:styleId="Paragraphedeliste">
    <w:name w:val="List Paragraph"/>
    <w:basedOn w:val="Normal"/>
    <w:uiPriority w:val="34"/>
    <w:unhideWhenUsed/>
    <w:qFormat/>
    <w:rsid w:val="0012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eroux_alexandre@yahoo.f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hakibMOUMEN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oumene.c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roua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394E8-DC33-4F7A-956D-C735D989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4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Roux, Alexandre</dc:creator>
  <cp:lastModifiedBy>Chakib Sid-Ali</cp:lastModifiedBy>
  <cp:revision>4</cp:revision>
  <cp:lastPrinted>2018-04-22T21:49:00Z</cp:lastPrinted>
  <dcterms:created xsi:type="dcterms:W3CDTF">2018-04-22T21:49:00Z</dcterms:created>
  <dcterms:modified xsi:type="dcterms:W3CDTF">2018-04-22T22:02:00Z</dcterms:modified>
</cp:coreProperties>
</file>